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 w:themeColor="accent4"/>
  <w:body>
    <w:tbl>
      <w:tblPr>
        <w:tblStyle w:val="TableGrid"/>
        <w:tblpPr w:leftFromText="180" w:rightFromText="180" w:vertAnchor="page" w:horzAnchor="margin" w:tblpXSpec="center" w:tblpY="865"/>
        <w:tblW w:w="5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6137"/>
        <w:gridCol w:w="612"/>
        <w:gridCol w:w="699"/>
        <w:gridCol w:w="406"/>
        <w:gridCol w:w="3518"/>
      </w:tblGrid>
      <w:tr w:rsidR="00B83DA7" w:rsidRPr="00162614" w14:paraId="197E8661" w14:textId="77777777" w:rsidTr="00421B51">
        <w:trPr>
          <w:trHeight w:val="565"/>
        </w:trPr>
        <w:tc>
          <w:tcPr>
            <w:tcW w:w="6137" w:type="dxa"/>
            <w:vMerge w:val="restart"/>
            <w:shd w:val="clear" w:color="auto" w:fill="auto"/>
          </w:tcPr>
          <w:p w14:paraId="70A9EC57" w14:textId="77777777" w:rsidR="00CB1D3C" w:rsidRPr="00360546" w:rsidRDefault="00B83DA7" w:rsidP="00974F2C">
            <w:pPr>
              <w:pStyle w:val="Subtitle"/>
              <w:jc w:val="both"/>
              <w:rPr>
                <w:color w:val="FFFFFF" w:themeColor="background1"/>
              </w:rPr>
            </w:pPr>
            <w:bookmarkStart w:id="0" w:name="_GoBack"/>
            <w:bookmarkEnd w:id="0"/>
            <w:r w:rsidRPr="00360546">
              <w:rPr>
                <w:color w:val="FFFFFF" w:themeColor="background1"/>
              </w:rPr>
              <w:t>Vignesh mohan</w:t>
            </w:r>
          </w:p>
          <w:p w14:paraId="41DCC3DC" w14:textId="77777777" w:rsidR="00B83DA7" w:rsidRPr="00B83DA7" w:rsidRDefault="00B83DA7" w:rsidP="00974F2C"/>
        </w:tc>
        <w:tc>
          <w:tcPr>
            <w:tcW w:w="612" w:type="dxa"/>
          </w:tcPr>
          <w:p w14:paraId="4D52AB4F" w14:textId="77777777" w:rsidR="00CB1D3C" w:rsidRPr="00162614" w:rsidRDefault="00CB1D3C" w:rsidP="00974F2C"/>
        </w:tc>
        <w:tc>
          <w:tcPr>
            <w:tcW w:w="699" w:type="dxa"/>
          </w:tcPr>
          <w:p w14:paraId="7782CE1D" w14:textId="77777777" w:rsidR="00CB1D3C" w:rsidRPr="00162614" w:rsidRDefault="00CB1D3C" w:rsidP="00974F2C"/>
        </w:tc>
        <w:tc>
          <w:tcPr>
            <w:tcW w:w="3924" w:type="dxa"/>
            <w:gridSpan w:val="2"/>
            <w:tcBorders>
              <w:bottom w:val="single" w:sz="4" w:space="0" w:color="3A8C95" w:themeColor="accent5" w:themeShade="80"/>
            </w:tcBorders>
          </w:tcPr>
          <w:p w14:paraId="702A1542" w14:textId="7AEB5C92" w:rsidR="00CB1D3C" w:rsidRPr="00360546" w:rsidRDefault="00B83DA7" w:rsidP="00974F2C">
            <w:pPr>
              <w:pStyle w:val="Heading3"/>
              <w:outlineLvl w:val="2"/>
              <w:rPr>
                <w:b/>
                <w:bCs/>
              </w:rPr>
            </w:pPr>
            <w:r w:rsidRPr="00360546">
              <w:rPr>
                <w:b/>
                <w:bCs/>
              </w:rPr>
              <w:t xml:space="preserve">Web </w:t>
            </w:r>
            <w:r w:rsidR="00360546" w:rsidRPr="00360546">
              <w:rPr>
                <w:b/>
                <w:bCs/>
              </w:rPr>
              <w:t xml:space="preserve">Application </w:t>
            </w:r>
            <w:r w:rsidRPr="00360546">
              <w:rPr>
                <w:b/>
                <w:bCs/>
              </w:rPr>
              <w:t>Developer</w:t>
            </w:r>
          </w:p>
        </w:tc>
      </w:tr>
      <w:tr w:rsidR="00B83DA7" w:rsidRPr="00162614" w14:paraId="21940E77" w14:textId="77777777" w:rsidTr="00421B51">
        <w:trPr>
          <w:trHeight w:val="564"/>
        </w:trPr>
        <w:tc>
          <w:tcPr>
            <w:tcW w:w="6137" w:type="dxa"/>
            <w:vMerge/>
            <w:shd w:val="clear" w:color="auto" w:fill="auto"/>
          </w:tcPr>
          <w:p w14:paraId="25F60564" w14:textId="77777777" w:rsidR="00CB1D3C" w:rsidRPr="00162614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6A39921C" w14:textId="77777777" w:rsidR="00CB1D3C" w:rsidRPr="00162614" w:rsidRDefault="00CB1D3C" w:rsidP="00974F2C"/>
        </w:tc>
        <w:tc>
          <w:tcPr>
            <w:tcW w:w="699" w:type="dxa"/>
            <w:shd w:val="clear" w:color="auto" w:fill="auto"/>
          </w:tcPr>
          <w:p w14:paraId="3DA732A2" w14:textId="77777777" w:rsidR="00CB1D3C" w:rsidRPr="00360546" w:rsidRDefault="00CB1D3C" w:rsidP="00974F2C">
            <w:pPr>
              <w:rPr>
                <w:b/>
                <w:color w:val="FFFFFF" w:themeColor="background1"/>
              </w:rPr>
            </w:pPr>
          </w:p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shd w:val="clear" w:color="auto" w:fill="auto"/>
            <w:vAlign w:val="center"/>
          </w:tcPr>
          <w:p w14:paraId="524E515C" w14:textId="5010A7E0" w:rsidR="00CB1D3C" w:rsidRPr="00360546" w:rsidRDefault="00B83DA7" w:rsidP="00974F2C">
            <w:pPr>
              <w:pStyle w:val="Heading4"/>
              <w:outlineLvl w:val="3"/>
              <w:rPr>
                <w:color w:val="FFFFFF" w:themeColor="background1"/>
              </w:rPr>
            </w:pPr>
            <w:r w:rsidRPr="00360546">
              <w:rPr>
                <w:color w:val="FFFFFF" w:themeColor="background1"/>
              </w:rPr>
              <w:t>Game deve</w:t>
            </w:r>
            <w:r w:rsidR="00360546" w:rsidRPr="00360546">
              <w:rPr>
                <w:color w:val="FFFFFF" w:themeColor="background1"/>
              </w:rPr>
              <w:t>lopment and Design.</w:t>
            </w:r>
          </w:p>
        </w:tc>
      </w:tr>
      <w:tr w:rsidR="00B83DA7" w:rsidRPr="00162614" w14:paraId="7653F146" w14:textId="77777777" w:rsidTr="00421B51">
        <w:trPr>
          <w:trHeight w:val="1204"/>
        </w:trPr>
        <w:tc>
          <w:tcPr>
            <w:tcW w:w="6137" w:type="dxa"/>
            <w:vMerge/>
            <w:shd w:val="clear" w:color="auto" w:fill="auto"/>
          </w:tcPr>
          <w:p w14:paraId="47FBAF1E" w14:textId="77777777" w:rsidR="00CB1D3C" w:rsidRDefault="00CB1D3C" w:rsidP="00974F2C">
            <w:pPr>
              <w:pStyle w:val="Heading1"/>
              <w:ind w:left="-113"/>
              <w:outlineLvl w:val="0"/>
            </w:pPr>
          </w:p>
        </w:tc>
        <w:tc>
          <w:tcPr>
            <w:tcW w:w="612" w:type="dxa"/>
          </w:tcPr>
          <w:p w14:paraId="1D79DB1B" w14:textId="77777777" w:rsidR="00CB1D3C" w:rsidRDefault="00CB1D3C" w:rsidP="00974F2C"/>
        </w:tc>
        <w:tc>
          <w:tcPr>
            <w:tcW w:w="699" w:type="dxa"/>
          </w:tcPr>
          <w:p w14:paraId="66D7600A" w14:textId="77777777" w:rsidR="00CB1D3C" w:rsidRDefault="00CB1D3C" w:rsidP="00974F2C"/>
        </w:tc>
        <w:tc>
          <w:tcPr>
            <w:tcW w:w="3924" w:type="dxa"/>
            <w:gridSpan w:val="2"/>
            <w:tcBorders>
              <w:top w:val="single" w:sz="4" w:space="0" w:color="3A8C95" w:themeColor="accent5" w:themeShade="80"/>
            </w:tcBorders>
          </w:tcPr>
          <w:p w14:paraId="6F8C598A" w14:textId="77777777" w:rsidR="00CB1D3C" w:rsidRPr="008D4A99" w:rsidRDefault="00CB1D3C" w:rsidP="00974F2C">
            <w:pPr>
              <w:pStyle w:val="Heading5"/>
              <w:outlineLvl w:val="4"/>
            </w:pPr>
          </w:p>
        </w:tc>
      </w:tr>
      <w:tr w:rsidR="00B83DA7" w:rsidRPr="00162614" w14:paraId="1E53361D" w14:textId="77777777" w:rsidTr="00421B51">
        <w:trPr>
          <w:trHeight w:val="800"/>
        </w:trPr>
        <w:tc>
          <w:tcPr>
            <w:tcW w:w="6137" w:type="dxa"/>
            <w:vAlign w:val="center"/>
          </w:tcPr>
          <w:p w14:paraId="0D5C0B3C" w14:textId="15F2E6B8" w:rsidR="00CB1D3C" w:rsidRDefault="009E6B95" w:rsidP="00974F2C">
            <w:pPr>
              <w:pStyle w:val="Heading1"/>
              <w:outlineLvl w:val="0"/>
            </w:pPr>
            <w:r>
              <w:t>Certifications</w:t>
            </w:r>
            <w:r w:rsidR="002631CF">
              <w:t xml:space="preserve"> and Awards</w:t>
            </w:r>
          </w:p>
        </w:tc>
        <w:tc>
          <w:tcPr>
            <w:tcW w:w="612" w:type="dxa"/>
          </w:tcPr>
          <w:p w14:paraId="1F27B991" w14:textId="77777777" w:rsidR="00CB1D3C" w:rsidRDefault="00CB1D3C" w:rsidP="00974F2C"/>
        </w:tc>
        <w:tc>
          <w:tcPr>
            <w:tcW w:w="699" w:type="dxa"/>
          </w:tcPr>
          <w:p w14:paraId="5206AF10" w14:textId="77777777" w:rsidR="00CB1D3C" w:rsidRDefault="00CB1D3C" w:rsidP="00974F2C"/>
        </w:tc>
        <w:tc>
          <w:tcPr>
            <w:tcW w:w="3924" w:type="dxa"/>
            <w:gridSpan w:val="2"/>
            <w:vAlign w:val="center"/>
          </w:tcPr>
          <w:p w14:paraId="6576EC46" w14:textId="77777777" w:rsidR="00CB1D3C" w:rsidRPr="00C45D7E" w:rsidRDefault="004553CF" w:rsidP="00974F2C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37B47C537EB4DA2950940FBFE8AC210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B83DA7" w:rsidRPr="00162614" w14:paraId="668D0159" w14:textId="77777777" w:rsidTr="00421B51">
        <w:trPr>
          <w:trHeight w:val="646"/>
        </w:trPr>
        <w:tc>
          <w:tcPr>
            <w:tcW w:w="6137" w:type="dxa"/>
            <w:vMerge w:val="restart"/>
            <w:vAlign w:val="center"/>
          </w:tcPr>
          <w:p w14:paraId="794FB399" w14:textId="4B7AF71D" w:rsidR="008D4A99" w:rsidRDefault="009E6B95" w:rsidP="009E6B95">
            <w:pPr>
              <w:rPr>
                <w:color w:val="00798B" w:themeColor="accent1"/>
                <w:sz w:val="24"/>
                <w:szCs w:val="24"/>
              </w:rPr>
            </w:pPr>
            <w:r>
              <w:rPr>
                <w:color w:val="00798B" w:themeColor="accent1"/>
                <w:sz w:val="24"/>
                <w:szCs w:val="24"/>
              </w:rPr>
              <w:t>CERTIFICATION</w:t>
            </w:r>
            <w:r w:rsidRPr="002631CF">
              <w:rPr>
                <w:color w:val="00798B" w:themeColor="accent1"/>
                <w:sz w:val="24"/>
                <w:szCs w:val="24"/>
              </w:rPr>
              <w:t>S:</w:t>
            </w:r>
          </w:p>
          <w:p w14:paraId="5CB2AA2E" w14:textId="520300B7" w:rsidR="009E6B95" w:rsidRPr="00BA2710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Algorithmic toolbox- University of California San Diego</w:t>
            </w:r>
          </w:p>
          <w:p w14:paraId="1966F838" w14:textId="0F78E403" w:rsidR="009E6B95" w:rsidRPr="00BA2710" w:rsidRDefault="009E6B95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Unity3D 2D and 3D Game Development – Devslopes</w:t>
            </w:r>
          </w:p>
          <w:p w14:paraId="13EEC6B4" w14:textId="77777777" w:rsidR="00BA2710" w:rsidRPr="00BA2710" w:rsidRDefault="00421B51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2"/>
                <w:szCs w:val="22"/>
              </w:rPr>
              <w:t>C, C++ programming – SRM axis intellect</w:t>
            </w:r>
            <w:r w:rsidR="00BA2710">
              <w:rPr>
                <w:color w:val="auto"/>
                <w:sz w:val="22"/>
                <w:szCs w:val="22"/>
              </w:rPr>
              <w:t>s</w:t>
            </w:r>
            <w:r w:rsidR="00BA2710">
              <w:rPr>
                <w:color w:val="auto"/>
                <w:sz w:val="22"/>
                <w:szCs w:val="22"/>
              </w:rPr>
              <w:br/>
            </w:r>
          </w:p>
          <w:p w14:paraId="7C80B69B" w14:textId="707A03C0" w:rsidR="00BA2710" w:rsidRPr="00BA2710" w:rsidRDefault="00BA2710" w:rsidP="00BA2710">
            <w:pPr>
              <w:rPr>
                <w:color w:val="005A68" w:themeColor="accent1" w:themeShade="BF"/>
                <w:sz w:val="22"/>
                <w:szCs w:val="22"/>
              </w:rPr>
            </w:pPr>
            <w:r w:rsidRPr="00BA2710">
              <w:rPr>
                <w:color w:val="005A68" w:themeColor="accent1" w:themeShade="BF"/>
                <w:sz w:val="24"/>
                <w:szCs w:val="24"/>
              </w:rPr>
              <w:t>AWARDS:</w:t>
            </w:r>
          </w:p>
          <w:p w14:paraId="70573262" w14:textId="19C02CBB" w:rsidR="002631CF" w:rsidRPr="00BA2710" w:rsidRDefault="002631CF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auto"/>
                <w:sz w:val="22"/>
                <w:szCs w:val="22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Won best project </w:t>
            </w:r>
            <w:r w:rsidR="00421B51" w:rsidRPr="00BA2710">
              <w:rPr>
                <w:color w:val="auto"/>
                <w:sz w:val="20"/>
                <w:szCs w:val="20"/>
              </w:rPr>
              <w:t>and innovative programmer award during web application projects.</w:t>
            </w:r>
          </w:p>
          <w:p w14:paraId="5C34BF5B" w14:textId="53417350" w:rsidR="002631CF" w:rsidRPr="00BA2710" w:rsidRDefault="00CA7A99" w:rsidP="00BA2710">
            <w:pPr>
              <w:pStyle w:val="ListParagraph"/>
              <w:numPr>
                <w:ilvl w:val="0"/>
                <w:numId w:val="15"/>
              </w:numPr>
              <w:spacing w:line="240" w:lineRule="auto"/>
              <w:jc w:val="both"/>
              <w:rPr>
                <w:color w:val="auto"/>
              </w:rPr>
            </w:pPr>
            <w:r w:rsidRPr="00BA2710">
              <w:rPr>
                <w:color w:val="auto"/>
                <w:sz w:val="20"/>
                <w:szCs w:val="20"/>
              </w:rPr>
              <w:t xml:space="preserve">Cleared </w:t>
            </w:r>
            <w:r w:rsidR="00360546" w:rsidRPr="00BA2710">
              <w:rPr>
                <w:color w:val="auto"/>
                <w:sz w:val="20"/>
                <w:szCs w:val="20"/>
              </w:rPr>
              <w:t>Microsoft national level</w:t>
            </w:r>
            <w:r w:rsidR="002631CF" w:rsidRPr="00BA2710">
              <w:rPr>
                <w:color w:val="auto"/>
                <w:sz w:val="20"/>
                <w:szCs w:val="20"/>
              </w:rPr>
              <w:t xml:space="preserve"> C# Brainbench exam</w:t>
            </w:r>
            <w:r w:rsidRPr="00BA2710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612" w:type="dxa"/>
            <w:vMerge w:val="restart"/>
          </w:tcPr>
          <w:p w14:paraId="6E9DDEB2" w14:textId="77777777" w:rsidR="008D4A99" w:rsidRDefault="008D4A99" w:rsidP="00974F2C"/>
        </w:tc>
        <w:tc>
          <w:tcPr>
            <w:tcW w:w="699" w:type="dxa"/>
            <w:vMerge w:val="restart"/>
            <w:vAlign w:val="center"/>
          </w:tcPr>
          <w:p w14:paraId="39754E4C" w14:textId="77777777" w:rsidR="008D4A99" w:rsidRDefault="008D4A99" w:rsidP="00974F2C"/>
        </w:tc>
        <w:tc>
          <w:tcPr>
            <w:tcW w:w="406" w:type="dxa"/>
            <w:vAlign w:val="center"/>
          </w:tcPr>
          <w:p w14:paraId="6449885B" w14:textId="77777777" w:rsidR="008D4A99" w:rsidRPr="008D4A99" w:rsidRDefault="008D4A99" w:rsidP="00974F2C">
            <w:r w:rsidRPr="00162614">
              <w:rPr>
                <w:noProof/>
              </w:rPr>
              <w:drawing>
                <wp:inline distT="0" distB="0" distL="0" distR="0" wp14:anchorId="4827FA78" wp14:editId="40C096B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4010796" w14:textId="77777777" w:rsidR="008D4A99" w:rsidRPr="00BA2710" w:rsidRDefault="00B83DA7" w:rsidP="00974F2C">
            <w:pPr>
              <w:pStyle w:val="Contact1"/>
              <w:rPr>
                <w:sz w:val="22"/>
                <w:szCs w:val="22"/>
              </w:rPr>
            </w:pPr>
            <w:r w:rsidRPr="00BA2710">
              <w:rPr>
                <w:color w:val="00798B" w:themeColor="accent1"/>
                <w:sz w:val="22"/>
                <w:szCs w:val="22"/>
              </w:rPr>
              <w:t>+918015589776</w:t>
            </w:r>
          </w:p>
        </w:tc>
      </w:tr>
      <w:tr w:rsidR="00B83DA7" w:rsidRPr="00162614" w14:paraId="7765F093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4A7996E9" w14:textId="77777777" w:rsidR="008D4A99" w:rsidRPr="000F3FE2" w:rsidRDefault="008D4A99" w:rsidP="00974F2C"/>
        </w:tc>
        <w:tc>
          <w:tcPr>
            <w:tcW w:w="612" w:type="dxa"/>
            <w:vMerge/>
          </w:tcPr>
          <w:p w14:paraId="359F51D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3C13A635" w14:textId="77777777" w:rsidR="008D4A99" w:rsidRDefault="008D4A99" w:rsidP="00974F2C"/>
        </w:tc>
        <w:tc>
          <w:tcPr>
            <w:tcW w:w="406" w:type="dxa"/>
            <w:vAlign w:val="center"/>
          </w:tcPr>
          <w:p w14:paraId="58DC17D1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37631BD6" wp14:editId="702FB868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0E8AA198" w14:textId="77777777" w:rsidR="008D4A99" w:rsidRPr="00BA2710" w:rsidRDefault="00B83DA7" w:rsidP="00974F2C">
            <w:pPr>
              <w:pStyle w:val="Contact1"/>
              <w:rPr>
                <w:color w:val="005A68" w:themeColor="accent1" w:themeShade="BF"/>
                <w:sz w:val="22"/>
                <w:szCs w:val="22"/>
              </w:rPr>
            </w:pPr>
            <w:r w:rsidRPr="00BA2710">
              <w:rPr>
                <w:color w:val="005A68" w:themeColor="accent1" w:themeShade="BF"/>
                <w:sz w:val="22"/>
                <w:szCs w:val="22"/>
              </w:rPr>
              <w:t>3/5 Gopalan Street west</w:t>
            </w:r>
            <w:r w:rsidRPr="00BA2710">
              <w:rPr>
                <w:color w:val="005A68" w:themeColor="accent1" w:themeShade="BF"/>
                <w:sz w:val="22"/>
                <w:szCs w:val="22"/>
              </w:rPr>
              <w:br/>
              <w:t>Mambalam Chennai-600033</w:t>
            </w:r>
          </w:p>
        </w:tc>
      </w:tr>
      <w:tr w:rsidR="00B83DA7" w:rsidRPr="00162614" w14:paraId="0F706154" w14:textId="77777777" w:rsidTr="00421B51">
        <w:trPr>
          <w:trHeight w:val="644"/>
        </w:trPr>
        <w:tc>
          <w:tcPr>
            <w:tcW w:w="6137" w:type="dxa"/>
            <w:vMerge/>
            <w:vAlign w:val="center"/>
          </w:tcPr>
          <w:p w14:paraId="1CCB25A0" w14:textId="77777777" w:rsidR="008D4A99" w:rsidRPr="000F3FE2" w:rsidRDefault="008D4A99" w:rsidP="00974F2C"/>
        </w:tc>
        <w:tc>
          <w:tcPr>
            <w:tcW w:w="612" w:type="dxa"/>
            <w:vMerge/>
          </w:tcPr>
          <w:p w14:paraId="386F2618" w14:textId="77777777" w:rsidR="008D4A99" w:rsidRDefault="008D4A99" w:rsidP="00974F2C"/>
        </w:tc>
        <w:tc>
          <w:tcPr>
            <w:tcW w:w="699" w:type="dxa"/>
            <w:vMerge/>
            <w:vAlign w:val="center"/>
          </w:tcPr>
          <w:p w14:paraId="1B153EB0" w14:textId="77777777" w:rsidR="008D4A99" w:rsidRDefault="008D4A99" w:rsidP="00974F2C"/>
        </w:tc>
        <w:tc>
          <w:tcPr>
            <w:tcW w:w="406" w:type="dxa"/>
            <w:vAlign w:val="center"/>
          </w:tcPr>
          <w:p w14:paraId="1912A2DB" w14:textId="77777777" w:rsidR="008D4A99" w:rsidRPr="008D4A99" w:rsidRDefault="00B83DA7" w:rsidP="00974F2C">
            <w:r w:rsidRPr="00162614">
              <w:rPr>
                <w:noProof/>
              </w:rPr>
              <w:drawing>
                <wp:inline distT="0" distB="0" distL="0" distR="0" wp14:anchorId="71C25B8C" wp14:editId="483F0E1C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7AFE78E2" w14:textId="793BCE75" w:rsidR="008D4A99" w:rsidRPr="00360546" w:rsidRDefault="00360546" w:rsidP="00974F2C">
            <w:pPr>
              <w:pStyle w:val="Contact2"/>
              <w:rPr>
                <w:sz w:val="22"/>
                <w:szCs w:val="22"/>
              </w:rPr>
            </w:pPr>
            <w:r w:rsidRPr="00360546">
              <w:rPr>
                <w:sz w:val="22"/>
                <w:szCs w:val="22"/>
              </w:rPr>
              <w:t>vignesh.mohan.1698@gmail</w:t>
            </w:r>
            <w:r>
              <w:rPr>
                <w:sz w:val="22"/>
                <w:szCs w:val="22"/>
              </w:rPr>
              <w:t>.com</w:t>
            </w:r>
          </w:p>
        </w:tc>
      </w:tr>
      <w:tr w:rsidR="00CA7A99" w:rsidRPr="00162614" w14:paraId="56280D98" w14:textId="77777777" w:rsidTr="00421B51">
        <w:trPr>
          <w:trHeight w:val="324"/>
        </w:trPr>
        <w:tc>
          <w:tcPr>
            <w:tcW w:w="6137" w:type="dxa"/>
            <w:vMerge/>
            <w:vAlign w:val="center"/>
          </w:tcPr>
          <w:p w14:paraId="6552844B" w14:textId="77777777" w:rsidR="00CA7A99" w:rsidRPr="000F3FE2" w:rsidRDefault="00CA7A99" w:rsidP="00CA7A99"/>
        </w:tc>
        <w:tc>
          <w:tcPr>
            <w:tcW w:w="612" w:type="dxa"/>
            <w:vMerge/>
          </w:tcPr>
          <w:p w14:paraId="29AA149A" w14:textId="77777777" w:rsidR="00CA7A99" w:rsidRDefault="00CA7A99" w:rsidP="00CA7A99"/>
        </w:tc>
        <w:tc>
          <w:tcPr>
            <w:tcW w:w="699" w:type="dxa"/>
            <w:vMerge/>
            <w:vAlign w:val="center"/>
          </w:tcPr>
          <w:p w14:paraId="7CE52C3C" w14:textId="77777777" w:rsidR="00CA7A99" w:rsidRDefault="00CA7A99" w:rsidP="00CA7A99"/>
        </w:tc>
        <w:tc>
          <w:tcPr>
            <w:tcW w:w="406" w:type="dxa"/>
            <w:vAlign w:val="center"/>
          </w:tcPr>
          <w:p w14:paraId="7EDF0742" w14:textId="1E748B00" w:rsidR="00CA7A99" w:rsidRPr="008D4A99" w:rsidRDefault="00CA7A99" w:rsidP="00CA7A99">
            <w:r w:rsidRPr="00162614">
              <w:rPr>
                <w:noProof/>
              </w:rPr>
              <w:drawing>
                <wp:inline distT="0" distB="0" distL="0" distR="0" wp14:anchorId="780533E5" wp14:editId="7AA4E188">
                  <wp:extent cx="135255" cy="101600"/>
                  <wp:effectExtent l="0" t="0" r="0" b="0"/>
                  <wp:docPr id="4" name="Graphic 4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  <w:vAlign w:val="center"/>
          </w:tcPr>
          <w:p w14:paraId="4D266CC8" w14:textId="4FAE8600" w:rsidR="00CA7A99" w:rsidRPr="00CA7A99" w:rsidRDefault="00CA7A99" w:rsidP="00CA7A99">
            <w:pPr>
              <w:pStyle w:val="Contac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www.linkedin.com/in/vigneshmohan7</w:t>
            </w:r>
          </w:p>
        </w:tc>
      </w:tr>
      <w:tr w:rsidR="00CA7A99" w14:paraId="3F9D81B4" w14:textId="77777777" w:rsidTr="00421B51">
        <w:trPr>
          <w:trHeight w:val="975"/>
        </w:trPr>
        <w:tc>
          <w:tcPr>
            <w:tcW w:w="6137" w:type="dxa"/>
            <w:vAlign w:val="center"/>
          </w:tcPr>
          <w:p w14:paraId="599E715C" w14:textId="77777777" w:rsidR="00CA7A99" w:rsidRDefault="004553CF" w:rsidP="00CA7A99">
            <w:pPr>
              <w:pStyle w:val="Heading1"/>
              <w:outlineLvl w:val="0"/>
            </w:pPr>
            <w:sdt>
              <w:sdtPr>
                <w:id w:val="2070454609"/>
                <w:placeholder>
                  <w:docPart w:val="DE8C803ADE964C2FA269B04C742E324F"/>
                </w:placeholder>
                <w:temporary/>
                <w:showingPlcHdr/>
                <w15:appearance w15:val="hidden"/>
              </w:sdtPr>
              <w:sdtEndPr/>
              <w:sdtContent>
                <w:r w:rsidR="00CA7A99">
                  <w:t>EXPERIENCE</w:t>
                </w:r>
              </w:sdtContent>
            </w:sdt>
          </w:p>
        </w:tc>
        <w:tc>
          <w:tcPr>
            <w:tcW w:w="612" w:type="dxa"/>
          </w:tcPr>
          <w:p w14:paraId="2E6FBAE7" w14:textId="77777777" w:rsidR="00CA7A99" w:rsidRDefault="00CA7A99" w:rsidP="00CA7A99"/>
        </w:tc>
        <w:tc>
          <w:tcPr>
            <w:tcW w:w="699" w:type="dxa"/>
          </w:tcPr>
          <w:p w14:paraId="0F61F9A7" w14:textId="77777777" w:rsidR="00CA7A99" w:rsidRDefault="00CA7A99" w:rsidP="00CA7A99"/>
        </w:tc>
        <w:tc>
          <w:tcPr>
            <w:tcW w:w="3924" w:type="dxa"/>
            <w:gridSpan w:val="2"/>
            <w:vAlign w:val="center"/>
          </w:tcPr>
          <w:p w14:paraId="3CB324F4" w14:textId="77777777" w:rsidR="00CA7A99" w:rsidRPr="00C45D7E" w:rsidRDefault="004553CF" w:rsidP="00CA7A99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AB19BA551E424273A3D3424D1F0A50C6"/>
                </w:placeholder>
                <w:temporary/>
                <w:showingPlcHdr/>
                <w15:appearance w15:val="hidden"/>
              </w:sdtPr>
              <w:sdtEndPr/>
              <w:sdtContent>
                <w:r w:rsidR="00CA7A99" w:rsidRPr="00162614">
                  <w:t>SKILLS</w:t>
                </w:r>
              </w:sdtContent>
            </w:sdt>
          </w:p>
        </w:tc>
      </w:tr>
      <w:tr w:rsidR="00CA7A99" w:rsidRPr="00B87E22" w14:paraId="2F6E14EF" w14:textId="77777777" w:rsidTr="00421B51">
        <w:trPr>
          <w:trHeight w:val="2094"/>
        </w:trPr>
        <w:tc>
          <w:tcPr>
            <w:tcW w:w="6137" w:type="dxa"/>
            <w:tcBorders>
              <w:bottom w:val="single" w:sz="4" w:space="0" w:color="3A8C95" w:themeColor="accent5" w:themeShade="80"/>
            </w:tcBorders>
          </w:tcPr>
          <w:p w14:paraId="1885A0CC" w14:textId="619FC038" w:rsidR="00CA7A99" w:rsidRPr="00224A4E" w:rsidRDefault="00224A4E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</w:rPr>
            </w:pPr>
            <w:r w:rsidRPr="00224A4E">
              <w:rPr>
                <w:b w:val="0"/>
                <w:bCs/>
              </w:rPr>
              <w:t xml:space="preserve">Graduate Engineer Trainee- </w:t>
            </w:r>
            <w:r w:rsidR="00CA7A99" w:rsidRPr="00224A4E">
              <w:rPr>
                <w:b w:val="0"/>
                <w:bCs/>
                <w:i/>
                <w:iCs/>
              </w:rPr>
              <w:t>Larsen &amp; Toubro Infotech</w:t>
            </w:r>
          </w:p>
          <w:p w14:paraId="597673BF" w14:textId="77777777" w:rsidR="00CA7A99" w:rsidRPr="007348CC" w:rsidRDefault="00CA7A99" w:rsidP="00CA7A99">
            <w:pPr>
              <w:pStyle w:val="Date"/>
              <w:spacing w:line="276" w:lineRule="auto"/>
              <w:jc w:val="both"/>
              <w:rPr>
                <w:sz w:val="20"/>
                <w:szCs w:val="20"/>
              </w:rPr>
            </w:pPr>
            <w:r w:rsidRPr="007348CC">
              <w:rPr>
                <w:sz w:val="20"/>
                <w:szCs w:val="20"/>
              </w:rPr>
              <w:t>May 2019-june 2019</w:t>
            </w:r>
          </w:p>
          <w:p w14:paraId="1DF035D5" w14:textId="1ACF2066" w:rsidR="00CA7A99" w:rsidRPr="007348CC" w:rsidRDefault="00CA7A99" w:rsidP="00CA7A99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348CC">
              <w:rPr>
                <w:rFonts w:ascii="Arial" w:hAnsi="Arial" w:cs="Arial"/>
                <w:sz w:val="22"/>
                <w:szCs w:val="22"/>
              </w:rPr>
              <w:t>Trained in web applications, C# and Web technologies</w:t>
            </w:r>
          </w:p>
          <w:p w14:paraId="482CB116" w14:textId="77777777" w:rsidR="00CA7A99" w:rsidRPr="00B83DA7" w:rsidRDefault="00CA7A99" w:rsidP="00CA7A99"/>
        </w:tc>
        <w:tc>
          <w:tcPr>
            <w:tcW w:w="612" w:type="dxa"/>
          </w:tcPr>
          <w:p w14:paraId="7592772D" w14:textId="77777777" w:rsidR="00CA7A99" w:rsidRDefault="00CA7A99" w:rsidP="00CA7A99"/>
        </w:tc>
        <w:tc>
          <w:tcPr>
            <w:tcW w:w="699" w:type="dxa"/>
          </w:tcPr>
          <w:p w14:paraId="0EF2DF8E" w14:textId="77777777" w:rsidR="00CA7A99" w:rsidRDefault="00CA7A99" w:rsidP="00CA7A99"/>
        </w:tc>
        <w:tc>
          <w:tcPr>
            <w:tcW w:w="3924" w:type="dxa"/>
            <w:gridSpan w:val="2"/>
            <w:vMerge w:val="restart"/>
            <w:vAlign w:val="center"/>
          </w:tcPr>
          <w:p w14:paraId="1676F4C6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C# Programming</w:t>
            </w:r>
          </w:p>
          <w:p w14:paraId="6C990D85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Web technologies (.Net, HTML &amp; CSS)</w:t>
            </w:r>
          </w:p>
          <w:p w14:paraId="46A88CFE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Cloud Computing (Azure)</w:t>
            </w:r>
          </w:p>
          <w:p w14:paraId="4B35D8D8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 xml:space="preserve">Unity3D Game Engine </w:t>
            </w:r>
          </w:p>
          <w:p w14:paraId="6BCCB7E0" w14:textId="77777777" w:rsidR="00CA7A99" w:rsidRPr="009E6B95" w:rsidRDefault="00CA7A99" w:rsidP="009E6B95">
            <w:pPr>
              <w:pStyle w:val="ListBullet"/>
              <w:numPr>
                <w:ilvl w:val="0"/>
                <w:numId w:val="11"/>
              </w:numPr>
              <w:rPr>
                <w:szCs w:val="28"/>
              </w:rPr>
            </w:pPr>
            <w:r w:rsidRPr="009E6B95">
              <w:rPr>
                <w:szCs w:val="28"/>
              </w:rPr>
              <w:t>Autodesk Maya</w:t>
            </w:r>
          </w:p>
          <w:p w14:paraId="27B6EB50" w14:textId="77777777" w:rsidR="00CA7A99" w:rsidRPr="00373FC8" w:rsidRDefault="00CA7A99" w:rsidP="009E6B95">
            <w:pPr>
              <w:pStyle w:val="ListBullet"/>
              <w:numPr>
                <w:ilvl w:val="0"/>
                <w:numId w:val="11"/>
              </w:numPr>
            </w:pPr>
            <w:r w:rsidRPr="009E6B95">
              <w:rPr>
                <w:szCs w:val="28"/>
              </w:rPr>
              <w:t>SQL Server Database</w:t>
            </w:r>
          </w:p>
        </w:tc>
      </w:tr>
      <w:tr w:rsidR="00CA7A99" w:rsidRPr="00162614" w14:paraId="19C5EBDD" w14:textId="77777777" w:rsidTr="00421B51">
        <w:trPr>
          <w:trHeight w:val="917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</w:tcPr>
          <w:p w14:paraId="2D25E97F" w14:textId="41F64F12" w:rsidR="00CA7A99" w:rsidRPr="007348CC" w:rsidRDefault="00CA7A99" w:rsidP="007348CC">
            <w:pPr>
              <w:pStyle w:val="Heading2"/>
              <w:spacing w:line="276" w:lineRule="auto"/>
              <w:outlineLvl w:val="1"/>
              <w:rPr>
                <w:b w:val="0"/>
                <w:bCs/>
                <w:i/>
                <w:iCs/>
                <w:sz w:val="26"/>
              </w:rPr>
            </w:pPr>
            <w:r w:rsidRPr="007348CC">
              <w:rPr>
                <w:b w:val="0"/>
                <w:bCs/>
              </w:rPr>
              <w:t>Software Developer</w:t>
            </w:r>
            <w:r w:rsidR="00224A4E">
              <w:t>-</w:t>
            </w:r>
            <w:r w:rsidR="007348CC">
              <w:t xml:space="preserve"> </w:t>
            </w:r>
            <w:r w:rsidR="007348CC" w:rsidRPr="007348CC">
              <w:rPr>
                <w:b w:val="0"/>
                <w:i/>
                <w:iCs/>
                <w:sz w:val="26"/>
              </w:rPr>
              <w:t xml:space="preserve">Larsen &amp; Toubro </w:t>
            </w:r>
            <w:r w:rsidR="007348CC" w:rsidRPr="007348CC">
              <w:rPr>
                <w:b w:val="0"/>
                <w:i/>
                <w:iCs/>
                <w:sz w:val="26"/>
              </w:rPr>
              <w:br/>
              <w:t>Infotech</w:t>
            </w:r>
          </w:p>
          <w:p w14:paraId="227B6A5B" w14:textId="77777777" w:rsidR="00CA7A99" w:rsidRPr="00162614" w:rsidRDefault="00CA7A99" w:rsidP="00CA7A99">
            <w:pPr>
              <w:pStyle w:val="Date"/>
            </w:pPr>
            <w:r>
              <w:t>June 2019- Present</w:t>
            </w:r>
          </w:p>
          <w:p w14:paraId="73ABE7E4" w14:textId="77777777" w:rsidR="00CA7A99" w:rsidRPr="00224A4E" w:rsidRDefault="00CA7A99" w:rsidP="00224A4E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00224A4E">
              <w:rPr>
                <w:sz w:val="22"/>
                <w:szCs w:val="22"/>
              </w:rPr>
              <w:t>Working as a .Net web application developer. Employing cloud computing technologies using Microsoft Azure.</w:t>
            </w:r>
          </w:p>
          <w:p w14:paraId="24EC16EE" w14:textId="77777777" w:rsidR="00CA7A99" w:rsidRPr="00BB3142" w:rsidRDefault="00CA7A99" w:rsidP="00CA7A99">
            <w:pPr>
              <w:ind w:left="-113"/>
            </w:pPr>
          </w:p>
        </w:tc>
        <w:tc>
          <w:tcPr>
            <w:tcW w:w="612" w:type="dxa"/>
          </w:tcPr>
          <w:p w14:paraId="1038811B" w14:textId="77777777" w:rsidR="00CA7A99" w:rsidRDefault="00CA7A99" w:rsidP="00CA7A99"/>
        </w:tc>
        <w:tc>
          <w:tcPr>
            <w:tcW w:w="699" w:type="dxa"/>
            <w:vMerge w:val="restart"/>
          </w:tcPr>
          <w:p w14:paraId="2D101D82" w14:textId="77777777" w:rsidR="00CA7A99" w:rsidRDefault="00CA7A99" w:rsidP="007348CC">
            <w:pPr>
              <w:spacing w:line="360" w:lineRule="auto"/>
              <w:jc w:val="both"/>
            </w:pPr>
          </w:p>
          <w:p w14:paraId="2B0654A9" w14:textId="77777777" w:rsidR="007348CC" w:rsidRDefault="007348CC" w:rsidP="007348CC">
            <w:pPr>
              <w:spacing w:line="360" w:lineRule="auto"/>
              <w:jc w:val="both"/>
            </w:pPr>
          </w:p>
          <w:p w14:paraId="42591F93" w14:textId="77777777" w:rsidR="007348CC" w:rsidRDefault="007348CC" w:rsidP="007348CC">
            <w:pPr>
              <w:spacing w:line="360" w:lineRule="auto"/>
              <w:jc w:val="both"/>
            </w:pPr>
          </w:p>
          <w:p w14:paraId="26860CE8" w14:textId="0D492965" w:rsidR="007348CC" w:rsidRDefault="007348CC" w:rsidP="007348CC">
            <w:pPr>
              <w:spacing w:line="360" w:lineRule="auto"/>
              <w:jc w:val="both"/>
            </w:pPr>
          </w:p>
          <w:p w14:paraId="62BD97B6" w14:textId="40F11594" w:rsidR="007348CC" w:rsidRDefault="007348CC" w:rsidP="007348CC">
            <w:pPr>
              <w:spacing w:line="360" w:lineRule="auto"/>
              <w:jc w:val="both"/>
            </w:pPr>
            <w:r>
              <w:t xml:space="preserve">                </w:t>
            </w:r>
          </w:p>
        </w:tc>
        <w:tc>
          <w:tcPr>
            <w:tcW w:w="3924" w:type="dxa"/>
            <w:gridSpan w:val="2"/>
            <w:vMerge/>
            <w:vAlign w:val="center"/>
          </w:tcPr>
          <w:p w14:paraId="1E721615" w14:textId="77777777" w:rsidR="00CA7A99" w:rsidRPr="00B87E22" w:rsidRDefault="00CA7A99" w:rsidP="007348CC">
            <w:pPr>
              <w:spacing w:line="360" w:lineRule="auto"/>
              <w:ind w:left="-113"/>
              <w:jc w:val="both"/>
              <w:rPr>
                <w:rStyle w:val="Heading3Char"/>
              </w:rPr>
            </w:pPr>
          </w:p>
        </w:tc>
      </w:tr>
      <w:tr w:rsidR="00CA7A99" w:rsidRPr="00B87E22" w14:paraId="697F31F4" w14:textId="77777777" w:rsidTr="00421B51">
        <w:trPr>
          <w:trHeight w:val="73"/>
        </w:trPr>
        <w:tc>
          <w:tcPr>
            <w:tcW w:w="6137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F634A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3C003C77" w14:textId="77777777" w:rsidR="00CA7A99" w:rsidRDefault="00CA7A99" w:rsidP="00CA7A99"/>
          <w:p w14:paraId="0CD5D3CE" w14:textId="77777777" w:rsidR="007348CC" w:rsidRDefault="007348CC" w:rsidP="00CA7A99"/>
          <w:p w14:paraId="4F9E7F98" w14:textId="77777777" w:rsidR="007348CC" w:rsidRDefault="007348CC" w:rsidP="00CA7A99"/>
          <w:p w14:paraId="0C45F7A8" w14:textId="77777777" w:rsidR="007348CC" w:rsidRDefault="007348CC" w:rsidP="00CA7A99"/>
          <w:p w14:paraId="784EF3C9" w14:textId="0E91D931" w:rsidR="007348CC" w:rsidRDefault="007348CC" w:rsidP="00CA7A99"/>
        </w:tc>
        <w:tc>
          <w:tcPr>
            <w:tcW w:w="699" w:type="dxa"/>
            <w:vMerge/>
          </w:tcPr>
          <w:p w14:paraId="07EB4F4C" w14:textId="77777777" w:rsidR="00CA7A99" w:rsidRDefault="00CA7A99" w:rsidP="007348CC">
            <w:pPr>
              <w:spacing w:line="360" w:lineRule="auto"/>
              <w:jc w:val="both"/>
            </w:pPr>
          </w:p>
        </w:tc>
        <w:tc>
          <w:tcPr>
            <w:tcW w:w="3924" w:type="dxa"/>
            <w:gridSpan w:val="2"/>
            <w:vAlign w:val="center"/>
          </w:tcPr>
          <w:p w14:paraId="43BF8934" w14:textId="77777777" w:rsidR="00CA7A99" w:rsidRDefault="00CA7A99" w:rsidP="007348CC">
            <w:pPr>
              <w:pStyle w:val="Heading1"/>
              <w:spacing w:line="360" w:lineRule="auto"/>
              <w:jc w:val="both"/>
              <w:outlineLvl w:val="0"/>
              <w:rPr>
                <w:rStyle w:val="Heading3Char"/>
                <w:sz w:val="36"/>
                <w:szCs w:val="32"/>
              </w:rPr>
            </w:pPr>
          </w:p>
          <w:p w14:paraId="694DD206" w14:textId="5701C60B" w:rsidR="007348CC" w:rsidRPr="007348CC" w:rsidRDefault="007348CC" w:rsidP="007348CC">
            <w:pPr>
              <w:pStyle w:val="Heading1"/>
              <w:spacing w:line="360" w:lineRule="auto"/>
              <w:jc w:val="both"/>
              <w:outlineLvl w:val="0"/>
            </w:pPr>
            <w:r>
              <w:t>EdUCATION</w:t>
            </w:r>
          </w:p>
        </w:tc>
      </w:tr>
      <w:tr w:rsidR="00CA7A99" w:rsidRPr="00162614" w14:paraId="72F09450" w14:textId="77777777" w:rsidTr="00421B51">
        <w:trPr>
          <w:trHeight w:val="1433"/>
        </w:trPr>
        <w:tc>
          <w:tcPr>
            <w:tcW w:w="6137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FAC4E8F" w14:textId="77777777" w:rsidR="00CA7A99" w:rsidRPr="009E6B95" w:rsidRDefault="00CA7A99" w:rsidP="007348CC">
            <w:pPr>
              <w:pStyle w:val="Heading2"/>
              <w:spacing w:line="276" w:lineRule="auto"/>
              <w:jc w:val="both"/>
              <w:outlineLvl w:val="1"/>
              <w:rPr>
                <w:bCs/>
                <w:iCs/>
                <w:color w:val="00798B" w:themeColor="accent1"/>
                <w:szCs w:val="28"/>
              </w:rPr>
            </w:pPr>
            <w:r w:rsidRPr="009E6B95">
              <w:rPr>
                <w:bCs/>
                <w:iCs/>
                <w:color w:val="00798B" w:themeColor="accent1"/>
                <w:szCs w:val="28"/>
              </w:rPr>
              <w:t xml:space="preserve">PROJECTS: </w:t>
            </w:r>
          </w:p>
          <w:p w14:paraId="204E9386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Gaming Web Application (May – June 2019)</w:t>
            </w:r>
          </w:p>
          <w:p w14:paraId="017E51C7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Part of training project at LTI. Developed 2 games using C# and JavaScript in Web applications.</w:t>
            </w:r>
          </w:p>
          <w:p w14:paraId="6613E774" w14:textId="77777777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2D Tower Defense Game (March 2018)</w:t>
            </w:r>
          </w:p>
          <w:p w14:paraId="24A334C5" w14:textId="77777777" w:rsidR="00CA7A99" w:rsidRPr="00224A4E" w:rsidRDefault="00CA7A99" w:rsidP="007348CC">
            <w:pPr>
              <w:spacing w:line="276" w:lineRule="auto"/>
              <w:jc w:val="both"/>
              <w:rPr>
                <w:color w:val="auto"/>
                <w:sz w:val="22"/>
                <w:szCs w:val="22"/>
              </w:rPr>
            </w:pPr>
            <w:r w:rsidRPr="00224A4E">
              <w:rPr>
                <w:color w:val="auto"/>
                <w:sz w:val="22"/>
                <w:szCs w:val="22"/>
              </w:rPr>
              <w:t>Created 2D tower defense Game using Unity3D. Involved Unity3D concepts like Raytracing, pathfinding etc.</w:t>
            </w:r>
          </w:p>
          <w:p w14:paraId="242C3087" w14:textId="60D4F340" w:rsidR="00CA7A99" w:rsidRPr="009E6B95" w:rsidRDefault="00CA7A99" w:rsidP="007348CC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b/>
                <w:bCs/>
                <w:color w:val="auto"/>
                <w:sz w:val="22"/>
                <w:szCs w:val="22"/>
              </w:rPr>
            </w:pPr>
            <w:r w:rsidRPr="009E6B95">
              <w:rPr>
                <w:b/>
                <w:bCs/>
                <w:color w:val="auto"/>
                <w:sz w:val="22"/>
                <w:szCs w:val="22"/>
              </w:rPr>
              <w:t>Artificial intelligence Tic-Tac-Toe (May 2019)</w:t>
            </w:r>
          </w:p>
          <w:p w14:paraId="4E4E5F0B" w14:textId="77777777" w:rsidR="00CA7A99" w:rsidRPr="00627BEE" w:rsidRDefault="00CA7A99" w:rsidP="007348CC">
            <w:pPr>
              <w:spacing w:line="276" w:lineRule="auto"/>
              <w:jc w:val="both"/>
              <w:rPr>
                <w:color w:val="auto"/>
              </w:rPr>
            </w:pPr>
            <w:r w:rsidRPr="00224A4E">
              <w:rPr>
                <w:color w:val="auto"/>
                <w:sz w:val="22"/>
                <w:szCs w:val="22"/>
              </w:rPr>
              <w:t>Implemented Tic-Tac-Toe using MiniMax AI algorithm in web application. The game was built using C# programming Language.</w:t>
            </w:r>
          </w:p>
        </w:tc>
        <w:tc>
          <w:tcPr>
            <w:tcW w:w="612" w:type="dxa"/>
          </w:tcPr>
          <w:p w14:paraId="2FA10516" w14:textId="77777777" w:rsidR="00CA7A99" w:rsidRDefault="00CA7A99" w:rsidP="00CA7A99">
            <w:pPr>
              <w:spacing w:before="40"/>
            </w:pPr>
          </w:p>
        </w:tc>
        <w:tc>
          <w:tcPr>
            <w:tcW w:w="699" w:type="dxa"/>
            <w:vMerge w:val="restart"/>
          </w:tcPr>
          <w:p w14:paraId="4F4CD989" w14:textId="77777777" w:rsidR="00CA7A99" w:rsidRDefault="00CA7A99" w:rsidP="00CA7A99">
            <w:pPr>
              <w:spacing w:before="40" w:line="276" w:lineRule="auto"/>
            </w:pPr>
          </w:p>
        </w:tc>
        <w:tc>
          <w:tcPr>
            <w:tcW w:w="3924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52422D9E" w14:textId="649F85FB" w:rsidR="00CA7A99" w:rsidRPr="00224A4E" w:rsidRDefault="00CA7A99" w:rsidP="00CA7A99">
            <w:pPr>
              <w:pStyle w:val="Heading2"/>
              <w:spacing w:line="276" w:lineRule="auto"/>
              <w:outlineLvl w:val="1"/>
              <w:rPr>
                <w:i/>
                <w:iCs/>
                <w:sz w:val="22"/>
                <w:szCs w:val="22"/>
              </w:rPr>
            </w:pPr>
            <w:r w:rsidRPr="007348CC">
              <w:rPr>
                <w:b w:val="0"/>
                <w:bCs/>
                <w:sz w:val="24"/>
                <w:szCs w:val="24"/>
              </w:rPr>
              <w:t xml:space="preserve">Bachelor’s in </w:t>
            </w:r>
            <w:r w:rsidR="00224A4E" w:rsidRPr="007348CC">
              <w:rPr>
                <w:b w:val="0"/>
                <w:bCs/>
                <w:sz w:val="24"/>
                <w:szCs w:val="24"/>
              </w:rPr>
              <w:t xml:space="preserve">Electrical and Electronics Engineering- </w:t>
            </w:r>
            <w:r w:rsidR="00224A4E" w:rsidRPr="007348CC">
              <w:rPr>
                <w:b w:val="0"/>
                <w:bCs/>
                <w:i/>
                <w:iCs/>
                <w:sz w:val="24"/>
                <w:szCs w:val="24"/>
              </w:rPr>
              <w:t>Easwari Engineering College</w:t>
            </w:r>
            <w:r w:rsidR="00224A4E" w:rsidRPr="00224A4E">
              <w:rPr>
                <w:i/>
                <w:iCs/>
                <w:sz w:val="22"/>
                <w:szCs w:val="22"/>
              </w:rPr>
              <w:t>.</w:t>
            </w:r>
          </w:p>
          <w:p w14:paraId="151D4945" w14:textId="5EE7B6B1" w:rsidR="00224A4E" w:rsidRPr="00224A4E" w:rsidRDefault="00224A4E" w:rsidP="00224A4E">
            <w:pPr>
              <w:jc w:val="both"/>
              <w:rPr>
                <w:color w:val="005A68" w:themeColor="accent1" w:themeShade="BF"/>
                <w:sz w:val="22"/>
                <w:szCs w:val="22"/>
              </w:rPr>
            </w:pPr>
            <w:r w:rsidRPr="00224A4E">
              <w:rPr>
                <w:color w:val="005A68" w:themeColor="accent1" w:themeShade="BF"/>
                <w:sz w:val="22"/>
                <w:szCs w:val="22"/>
              </w:rPr>
              <w:t>First Class</w:t>
            </w:r>
          </w:p>
          <w:p w14:paraId="4FDCDFDD" w14:textId="77777777" w:rsidR="00CA7A99" w:rsidRPr="00974F2C" w:rsidRDefault="00CA7A99" w:rsidP="00CA7A99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974F2C">
              <w:rPr>
                <w:sz w:val="22"/>
                <w:szCs w:val="22"/>
              </w:rPr>
              <w:t>2015-2019</w:t>
            </w:r>
          </w:p>
          <w:p w14:paraId="6784F67A" w14:textId="5A474941" w:rsidR="00CA7A99" w:rsidRPr="00224A4E" w:rsidRDefault="00CA7A99" w:rsidP="00224A4E"/>
        </w:tc>
      </w:tr>
      <w:tr w:rsidR="00CA7A99" w:rsidRPr="00162614" w14:paraId="41755970" w14:textId="77777777" w:rsidTr="00421B51">
        <w:trPr>
          <w:trHeight w:val="1433"/>
        </w:trPr>
        <w:tc>
          <w:tcPr>
            <w:tcW w:w="6137" w:type="dxa"/>
            <w:vMerge/>
            <w:vAlign w:val="center"/>
          </w:tcPr>
          <w:p w14:paraId="1276B3C8" w14:textId="77777777" w:rsidR="00CA7A99" w:rsidRDefault="00CA7A99" w:rsidP="00CA7A99">
            <w:pPr>
              <w:pStyle w:val="Heading3"/>
              <w:ind w:left="-113"/>
              <w:outlineLvl w:val="2"/>
            </w:pPr>
          </w:p>
        </w:tc>
        <w:tc>
          <w:tcPr>
            <w:tcW w:w="612" w:type="dxa"/>
          </w:tcPr>
          <w:p w14:paraId="6EDBB6BA" w14:textId="77777777" w:rsidR="00CA7A99" w:rsidRDefault="00CA7A99" w:rsidP="00CA7A99"/>
        </w:tc>
        <w:tc>
          <w:tcPr>
            <w:tcW w:w="699" w:type="dxa"/>
            <w:vMerge/>
          </w:tcPr>
          <w:p w14:paraId="7DFDEAD0" w14:textId="77777777" w:rsidR="00CA7A99" w:rsidRDefault="00CA7A99" w:rsidP="00CA7A99">
            <w:pPr>
              <w:spacing w:line="276" w:lineRule="auto"/>
            </w:pPr>
          </w:p>
        </w:tc>
        <w:tc>
          <w:tcPr>
            <w:tcW w:w="3924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11262779" w14:textId="7CBD2BF7" w:rsidR="00CA7A99" w:rsidRPr="007348CC" w:rsidRDefault="00CA7A99" w:rsidP="00CA7A99">
            <w:pPr>
              <w:pStyle w:val="Heading2"/>
              <w:spacing w:line="276" w:lineRule="auto"/>
              <w:outlineLvl w:val="1"/>
              <w:rPr>
                <w:sz w:val="22"/>
                <w:szCs w:val="22"/>
              </w:rPr>
            </w:pPr>
            <w:r w:rsidRPr="007348CC">
              <w:rPr>
                <w:sz w:val="22"/>
                <w:szCs w:val="22"/>
              </w:rPr>
              <w:t xml:space="preserve">HSLC Tamil Nadu State </w:t>
            </w:r>
            <w:r w:rsidRPr="007348CC">
              <w:rPr>
                <w:sz w:val="22"/>
                <w:szCs w:val="22"/>
              </w:rPr>
              <w:br/>
              <w:t>Board</w:t>
            </w:r>
            <w:r w:rsidR="00224A4E" w:rsidRPr="007348CC">
              <w:rPr>
                <w:sz w:val="22"/>
                <w:szCs w:val="22"/>
              </w:rPr>
              <w:t xml:space="preserve">- </w:t>
            </w:r>
            <w:r w:rsidR="00224A4E" w:rsidRPr="007348CC">
              <w:rPr>
                <w:i/>
                <w:iCs/>
                <w:sz w:val="22"/>
                <w:szCs w:val="22"/>
              </w:rPr>
              <w:t>GRT Mahalakshmi Vidyalaya</w:t>
            </w:r>
          </w:p>
          <w:p w14:paraId="6866A049" w14:textId="214CAA9C" w:rsidR="00224A4E" w:rsidRPr="007348CC" w:rsidRDefault="00224A4E" w:rsidP="00224A4E">
            <w:pPr>
              <w:rPr>
                <w:color w:val="005A68" w:themeColor="accent1" w:themeShade="BF"/>
                <w:sz w:val="22"/>
                <w:szCs w:val="22"/>
              </w:rPr>
            </w:pPr>
            <w:r w:rsidRPr="007348CC">
              <w:rPr>
                <w:color w:val="005A68" w:themeColor="accent1" w:themeShade="BF"/>
                <w:sz w:val="22"/>
                <w:szCs w:val="22"/>
              </w:rPr>
              <w:t xml:space="preserve">95% - 1140/1200 </w:t>
            </w:r>
          </w:p>
          <w:p w14:paraId="6BBB72A1" w14:textId="77777777" w:rsidR="00224A4E" w:rsidRPr="007348CC" w:rsidRDefault="00CA7A99" w:rsidP="00224A4E">
            <w:pPr>
              <w:pStyle w:val="Date"/>
              <w:spacing w:line="276" w:lineRule="auto"/>
              <w:rPr>
                <w:sz w:val="22"/>
                <w:szCs w:val="22"/>
              </w:rPr>
            </w:pPr>
            <w:r w:rsidRPr="007348CC">
              <w:rPr>
                <w:sz w:val="22"/>
                <w:szCs w:val="22"/>
              </w:rPr>
              <w:t>201</w:t>
            </w:r>
            <w:r w:rsidR="00224A4E" w:rsidRPr="007348CC">
              <w:rPr>
                <w:sz w:val="22"/>
                <w:szCs w:val="22"/>
              </w:rPr>
              <w:t>3-2015</w:t>
            </w:r>
          </w:p>
          <w:p w14:paraId="46BC50D2" w14:textId="6A6CDB53" w:rsidR="00224A4E" w:rsidRPr="007348CC" w:rsidRDefault="00224A4E" w:rsidP="00224A4E">
            <w:pPr>
              <w:rPr>
                <w:sz w:val="22"/>
                <w:szCs w:val="22"/>
              </w:rPr>
            </w:pPr>
            <w:r w:rsidRPr="007348CC">
              <w:rPr>
                <w:sz w:val="22"/>
                <w:szCs w:val="22"/>
              </w:rPr>
              <w:t>Majored – Computer Science.</w:t>
            </w:r>
          </w:p>
        </w:tc>
      </w:tr>
    </w:tbl>
    <w:p w14:paraId="4DF4ECA9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2BB4" w14:textId="77777777" w:rsidR="004553CF" w:rsidRDefault="004553CF" w:rsidP="00BA3E51">
      <w:pPr>
        <w:spacing w:line="240" w:lineRule="auto"/>
      </w:pPr>
      <w:r>
        <w:separator/>
      </w:r>
    </w:p>
  </w:endnote>
  <w:endnote w:type="continuationSeparator" w:id="0">
    <w:p w14:paraId="617E8821" w14:textId="77777777" w:rsidR="004553CF" w:rsidRDefault="004553CF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D39AE" w14:textId="77777777" w:rsidR="004553CF" w:rsidRDefault="004553CF" w:rsidP="00BA3E51">
      <w:pPr>
        <w:spacing w:line="240" w:lineRule="auto"/>
      </w:pPr>
      <w:r>
        <w:separator/>
      </w:r>
    </w:p>
  </w:footnote>
  <w:footnote w:type="continuationSeparator" w:id="0">
    <w:p w14:paraId="2070996E" w14:textId="77777777" w:rsidR="004553CF" w:rsidRDefault="004553CF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9C5F6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02D84152" wp14:editId="3D4EA67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816840" id="Rectangle 114" o:spid="_x0000_s1026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D557F4D" wp14:editId="2401637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925E" id="Rectangle 113" o:spid="_x0000_s1026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6450E846" wp14:editId="0EEBB9C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81AB89" id="Rectangle 107" o:spid="_x0000_s1026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4437DF6" wp14:editId="2C43F859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67A13E" id="Rectangle 109" o:spid="_x0000_s1026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69B27BA" wp14:editId="494FE9A7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2AC03A" id="Rectangle 106" o:spid="_x0000_s1026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9C398C4" wp14:editId="7FC85CA8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D3C4D6" id="Rectangle 111" o:spid="_x0000_s1026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497A7D8" wp14:editId="090EEB6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D1611D" id="Rectangle 108" o:spid="_x0000_s1026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C699168" wp14:editId="18FC0518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EBA11" id="Rectangle 110" o:spid="_x0000_s1026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Earth icon" style="width:10.65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8763E8"/>
    <w:multiLevelType w:val="hybridMultilevel"/>
    <w:tmpl w:val="51942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4D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43062"/>
    <w:multiLevelType w:val="multilevel"/>
    <w:tmpl w:val="A934C0CA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83077"/>
    <w:multiLevelType w:val="hybridMultilevel"/>
    <w:tmpl w:val="845C31CC"/>
    <w:lvl w:ilvl="0" w:tplc="A5880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BE32EF"/>
    <w:multiLevelType w:val="hybridMultilevel"/>
    <w:tmpl w:val="877AC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456F1"/>
    <w:multiLevelType w:val="hybridMultilevel"/>
    <w:tmpl w:val="47225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77358"/>
    <w:multiLevelType w:val="hybridMultilevel"/>
    <w:tmpl w:val="F59AD9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94A98"/>
    <w:multiLevelType w:val="multilevel"/>
    <w:tmpl w:val="0DFA88B4"/>
    <w:numStyleLink w:val="BullettedList"/>
  </w:abstractNum>
  <w:num w:numId="1">
    <w:abstractNumId w:val="1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5"/>
  </w:num>
  <w:num w:numId="10">
    <w:abstractNumId w:val="9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1NDS3MDSzsDQ0NLRQ0lEKTi0uzszPAykwqQUA3svlRywAAAA="/>
  </w:docVars>
  <w:rsids>
    <w:rsidRoot w:val="00B83DA7"/>
    <w:rsid w:val="00025D23"/>
    <w:rsid w:val="000407F5"/>
    <w:rsid w:val="00041F8A"/>
    <w:rsid w:val="00045F2E"/>
    <w:rsid w:val="00055BBC"/>
    <w:rsid w:val="00073BF3"/>
    <w:rsid w:val="00081B51"/>
    <w:rsid w:val="000B0349"/>
    <w:rsid w:val="000D3891"/>
    <w:rsid w:val="000F3FE2"/>
    <w:rsid w:val="00140582"/>
    <w:rsid w:val="00152F06"/>
    <w:rsid w:val="00162614"/>
    <w:rsid w:val="00177BCB"/>
    <w:rsid w:val="001A313A"/>
    <w:rsid w:val="001C6718"/>
    <w:rsid w:val="00200FC4"/>
    <w:rsid w:val="00217454"/>
    <w:rsid w:val="00224A4E"/>
    <w:rsid w:val="002251C8"/>
    <w:rsid w:val="002631CF"/>
    <w:rsid w:val="00293BB8"/>
    <w:rsid w:val="002A4A92"/>
    <w:rsid w:val="002D5478"/>
    <w:rsid w:val="00360546"/>
    <w:rsid w:val="00364B5C"/>
    <w:rsid w:val="00373FC8"/>
    <w:rsid w:val="003B3A48"/>
    <w:rsid w:val="003C5242"/>
    <w:rsid w:val="003E7783"/>
    <w:rsid w:val="00421B51"/>
    <w:rsid w:val="00442A0E"/>
    <w:rsid w:val="00443C70"/>
    <w:rsid w:val="004553CF"/>
    <w:rsid w:val="004B419A"/>
    <w:rsid w:val="004E6AB2"/>
    <w:rsid w:val="00535F87"/>
    <w:rsid w:val="00564622"/>
    <w:rsid w:val="005B3227"/>
    <w:rsid w:val="005E0657"/>
    <w:rsid w:val="00627BEE"/>
    <w:rsid w:val="006755BF"/>
    <w:rsid w:val="006C0673"/>
    <w:rsid w:val="006C75D7"/>
    <w:rsid w:val="007348CC"/>
    <w:rsid w:val="00747832"/>
    <w:rsid w:val="007E5AAA"/>
    <w:rsid w:val="007E6083"/>
    <w:rsid w:val="007F586B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4F2C"/>
    <w:rsid w:val="00976E5A"/>
    <w:rsid w:val="00986331"/>
    <w:rsid w:val="009C7105"/>
    <w:rsid w:val="009E3575"/>
    <w:rsid w:val="009E6B95"/>
    <w:rsid w:val="00AB7FE5"/>
    <w:rsid w:val="00AC1E5A"/>
    <w:rsid w:val="00B83DA7"/>
    <w:rsid w:val="00B87E22"/>
    <w:rsid w:val="00BA2710"/>
    <w:rsid w:val="00BA2D2C"/>
    <w:rsid w:val="00BA3E51"/>
    <w:rsid w:val="00BB3142"/>
    <w:rsid w:val="00C155FC"/>
    <w:rsid w:val="00C45D7E"/>
    <w:rsid w:val="00CA7A99"/>
    <w:rsid w:val="00CB1D3C"/>
    <w:rsid w:val="00D56264"/>
    <w:rsid w:val="00D666BB"/>
    <w:rsid w:val="00D756B8"/>
    <w:rsid w:val="00D8505D"/>
    <w:rsid w:val="00DE6C8E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D099F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B87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7B47C537EB4DA2950940FBFE8A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1B019-EB1B-4187-B02D-1AEC53EC001A}"/>
      </w:docPartPr>
      <w:docPartBody>
        <w:p w:rsidR="00030619" w:rsidRDefault="007A462F">
          <w:pPr>
            <w:pStyle w:val="337B47C537EB4DA2950940FBFE8AC210"/>
          </w:pPr>
          <w:r w:rsidRPr="00162614">
            <w:t>CONTACT</w:t>
          </w:r>
        </w:p>
      </w:docPartBody>
    </w:docPart>
    <w:docPart>
      <w:docPartPr>
        <w:name w:val="DE8C803ADE964C2FA269B04C742E3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B39BC-91E9-46DC-8CAD-94E1E01A0140}"/>
      </w:docPartPr>
      <w:docPartBody>
        <w:p w:rsidR="00E34D65" w:rsidRDefault="002030B0" w:rsidP="002030B0">
          <w:pPr>
            <w:pStyle w:val="DE8C803ADE964C2FA269B04C742E324F"/>
          </w:pPr>
          <w:r>
            <w:t>EXPERIENCE</w:t>
          </w:r>
        </w:p>
      </w:docPartBody>
    </w:docPart>
    <w:docPart>
      <w:docPartPr>
        <w:name w:val="AB19BA551E424273A3D3424D1F0A5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B13C-F62D-47A2-A796-17BF0581B0AD}"/>
      </w:docPartPr>
      <w:docPartBody>
        <w:p w:rsidR="00E34D65" w:rsidRDefault="002030B0" w:rsidP="002030B0">
          <w:pPr>
            <w:pStyle w:val="AB19BA551E424273A3D3424D1F0A50C6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42"/>
    <w:rsid w:val="00030619"/>
    <w:rsid w:val="002030B0"/>
    <w:rsid w:val="003803B4"/>
    <w:rsid w:val="007A462F"/>
    <w:rsid w:val="00AA4051"/>
    <w:rsid w:val="00E34D65"/>
    <w:rsid w:val="00E93C42"/>
    <w:rsid w:val="00F7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D41094A3254DF09EBCC8389CD499E7">
    <w:name w:val="96D41094A3254DF09EBCC8389CD499E7"/>
  </w:style>
  <w:style w:type="paragraph" w:customStyle="1" w:styleId="FBB134F0CF974F3EB22BA3BAD47CE3EE">
    <w:name w:val="FBB134F0CF974F3EB22BA3BAD47CE3EE"/>
  </w:style>
  <w:style w:type="paragraph" w:customStyle="1" w:styleId="F29E819C7EA445D2866005CE49AC07C5">
    <w:name w:val="F29E819C7EA445D2866005CE49AC07C5"/>
  </w:style>
  <w:style w:type="paragraph" w:customStyle="1" w:styleId="D2B04A1CA38249B2988598B0312F53FF">
    <w:name w:val="D2B04A1CA38249B2988598B0312F53FF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E4208BE764CE4560A10305B05C62E7C3">
    <w:name w:val="E4208BE764CE4560A10305B05C62E7C3"/>
  </w:style>
  <w:style w:type="paragraph" w:customStyle="1" w:styleId="CE02BABFBE634105BF89DA554723D573">
    <w:name w:val="CE02BABFBE634105BF89DA554723D573"/>
  </w:style>
  <w:style w:type="paragraph" w:customStyle="1" w:styleId="337B47C537EB4DA2950940FBFE8AC210">
    <w:name w:val="337B47C537EB4DA2950940FBFE8AC210"/>
  </w:style>
  <w:style w:type="paragraph" w:customStyle="1" w:styleId="17BE523B440949578934BD9B6D5D97AA">
    <w:name w:val="17BE523B440949578934BD9B6D5D97AA"/>
  </w:style>
  <w:style w:type="paragraph" w:customStyle="1" w:styleId="4CCDEE17B67441ED886037CDC9EC30AC">
    <w:name w:val="4CCDEE17B67441ED886037CDC9EC30AC"/>
  </w:style>
  <w:style w:type="paragraph" w:customStyle="1" w:styleId="598B63BE24754266A2D8698A616040B4">
    <w:name w:val="598B63BE24754266A2D8698A616040B4"/>
  </w:style>
  <w:style w:type="paragraph" w:customStyle="1" w:styleId="1873315A272842AAAC9F78322DD722D4">
    <w:name w:val="1873315A272842AAAC9F78322DD722D4"/>
  </w:style>
  <w:style w:type="paragraph" w:customStyle="1" w:styleId="195DAD0B329E423C997F743353EBD400">
    <w:name w:val="195DAD0B329E423C997F743353EBD400"/>
  </w:style>
  <w:style w:type="paragraph" w:customStyle="1" w:styleId="A4314D62C18849339923FA323809764D">
    <w:name w:val="A4314D62C18849339923FA323809764D"/>
  </w:style>
  <w:style w:type="paragraph" w:customStyle="1" w:styleId="118CC7CA85BE4968A244D3F5A2616501">
    <w:name w:val="118CC7CA85BE4968A244D3F5A2616501"/>
  </w:style>
  <w:style w:type="paragraph" w:customStyle="1" w:styleId="05E3B0F66B3D48EBB8BC3314FE740BA6">
    <w:name w:val="05E3B0F66B3D48EBB8BC3314FE740BA6"/>
  </w:style>
  <w:style w:type="paragraph" w:customStyle="1" w:styleId="12FEF8DB861C46239E3041479F685B32">
    <w:name w:val="12FEF8DB861C46239E3041479F685B32"/>
  </w:style>
  <w:style w:type="paragraph" w:customStyle="1" w:styleId="4B00581AE003488B99A5DC40083A1E5D">
    <w:name w:val="4B00581AE003488B99A5DC40083A1E5D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9A5065EBEA914308BF5BAC8BCC96BFE3">
    <w:name w:val="9A5065EBEA914308BF5BAC8BCC96BFE3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F15F716C87F0458AA70E426F8F786792">
    <w:name w:val="F15F716C87F0458AA70E426F8F786792"/>
  </w:style>
  <w:style w:type="paragraph" w:customStyle="1" w:styleId="F52EB60B975F456CA8C602B9E56DB4F8">
    <w:name w:val="F52EB60B975F456CA8C602B9E56DB4F8"/>
  </w:style>
  <w:style w:type="paragraph" w:customStyle="1" w:styleId="1D46A7084E5249C895FF93876C2C0F13">
    <w:name w:val="1D46A7084E5249C895FF93876C2C0F13"/>
  </w:style>
  <w:style w:type="paragraph" w:customStyle="1" w:styleId="8F420BC9427546209E48CE66B0B78B7E">
    <w:name w:val="8F420BC9427546209E48CE66B0B78B7E"/>
  </w:style>
  <w:style w:type="paragraph" w:customStyle="1" w:styleId="E5EBADA4244C46CE978CF973A2659A7D">
    <w:name w:val="E5EBADA4244C46CE978CF973A2659A7D"/>
  </w:style>
  <w:style w:type="paragraph" w:customStyle="1" w:styleId="4B32721BED7D411F8B207E1AEA428B22">
    <w:name w:val="4B32721BED7D411F8B207E1AEA428B22"/>
  </w:style>
  <w:style w:type="paragraph" w:customStyle="1" w:styleId="21B926478C3A42B1A5ABF7D2494C18E5">
    <w:name w:val="21B926478C3A42B1A5ABF7D2494C18E5"/>
  </w:style>
  <w:style w:type="paragraph" w:customStyle="1" w:styleId="BE1C7003A2D748259AFB01EBB430E8D8">
    <w:name w:val="BE1C7003A2D748259AFB01EBB430E8D8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C9D42374F33147D4999360FD77728B88">
    <w:name w:val="C9D42374F33147D4999360FD77728B88"/>
  </w:style>
  <w:style w:type="paragraph" w:customStyle="1" w:styleId="FD9EB35A261843AEBEFD10B4495FBE32">
    <w:name w:val="FD9EB35A261843AEBEFD10B4495FBE32"/>
  </w:style>
  <w:style w:type="paragraph" w:customStyle="1" w:styleId="55F74C4A14C649EF86697BB3D807105A">
    <w:name w:val="55F74C4A14C649EF86697BB3D807105A"/>
  </w:style>
  <w:style w:type="paragraph" w:customStyle="1" w:styleId="00F6BAF0762540DDB8C919206E037AEA">
    <w:name w:val="00F6BAF0762540DDB8C919206E037AEA"/>
  </w:style>
  <w:style w:type="paragraph" w:customStyle="1" w:styleId="CAFB1ABD962F4A49A85BA03CAB689E99">
    <w:name w:val="CAFB1ABD962F4A49A85BA03CAB689E99"/>
  </w:style>
  <w:style w:type="paragraph" w:customStyle="1" w:styleId="7E429195F261439F88BA0D91AB1CB1AF">
    <w:name w:val="7E429195F261439F88BA0D91AB1CB1AF"/>
    <w:rsid w:val="00E93C42"/>
  </w:style>
  <w:style w:type="paragraph" w:customStyle="1" w:styleId="DE8C803ADE964C2FA269B04C742E324F">
    <w:name w:val="DE8C803ADE964C2FA269B04C742E324F"/>
    <w:rsid w:val="002030B0"/>
  </w:style>
  <w:style w:type="paragraph" w:customStyle="1" w:styleId="AB19BA551E424273A3D3424D1F0A50C6">
    <w:name w:val="AB19BA551E424273A3D3424D1F0A50C6"/>
    <w:rsid w:val="002030B0"/>
  </w:style>
  <w:style w:type="paragraph" w:customStyle="1" w:styleId="8E09ADB5304B4792B8BC4EF442A44790">
    <w:name w:val="8E09ADB5304B4792B8BC4EF442A44790"/>
    <w:rsid w:val="002030B0"/>
  </w:style>
  <w:style w:type="paragraph" w:customStyle="1" w:styleId="F1EA11FCE90341EAB0710F160B1F75E8">
    <w:name w:val="F1EA11FCE90341EAB0710F160B1F75E8"/>
    <w:rsid w:val="002030B0"/>
  </w:style>
  <w:style w:type="paragraph" w:customStyle="1" w:styleId="24D3D17ADE484D41B0F84E7CDA5C88BA">
    <w:name w:val="24D3D17ADE484D41B0F84E7CDA5C88BA"/>
    <w:rsid w:val="002030B0"/>
  </w:style>
  <w:style w:type="paragraph" w:customStyle="1" w:styleId="2CB39388ED404B549E30BF5770FB86CE">
    <w:name w:val="2CB39388ED404B549E30BF5770FB86CE"/>
    <w:rsid w:val="002030B0"/>
  </w:style>
  <w:style w:type="paragraph" w:customStyle="1" w:styleId="360A9F7EB85648078C7DAD2ABD61E62F">
    <w:name w:val="360A9F7EB85648078C7DAD2ABD61E62F"/>
    <w:rsid w:val="002030B0"/>
  </w:style>
  <w:style w:type="paragraph" w:customStyle="1" w:styleId="C9FB9D346825485F8492DED53C37C6A6">
    <w:name w:val="C9FB9D346825485F8492DED53C37C6A6"/>
    <w:rsid w:val="002030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resume.dotx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2019-11-13T17:11:00Z</dcterms:created>
  <dcterms:modified xsi:type="dcterms:W3CDTF">2019-11-13T17:11:00Z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