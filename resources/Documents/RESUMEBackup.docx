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6E6E6" w:themeColor="accent4"/>
  <w:body>
    <w:tbl>
      <w:tblPr>
        <w:tblStyle w:val="TableGrid"/>
        <w:tblpPr w:leftFromText="180" w:rightFromText="180" w:vertAnchor="page" w:horzAnchor="margin" w:tblpXSpec="center" w:tblpY="865"/>
        <w:tblW w:w="57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6058"/>
        <w:gridCol w:w="604"/>
        <w:gridCol w:w="690"/>
        <w:gridCol w:w="400"/>
        <w:gridCol w:w="3474"/>
      </w:tblGrid>
      <w:tr w:rsidR="00B83DA7" w:rsidRPr="00162614" w14:paraId="197E8661" w14:textId="77777777" w:rsidTr="006A4465">
        <w:trPr>
          <w:trHeight w:val="560"/>
        </w:trPr>
        <w:tc>
          <w:tcPr>
            <w:tcW w:w="6059" w:type="dxa"/>
            <w:vMerge w:val="restart"/>
            <w:shd w:val="clear" w:color="auto" w:fill="auto"/>
          </w:tcPr>
          <w:p w14:paraId="70A9EC57" w14:textId="5A079C63" w:rsidR="00CB1D3C" w:rsidRDefault="00B83DA7" w:rsidP="00974F2C">
            <w:pPr>
              <w:pStyle w:val="Subtitle"/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D38AD">
              <w:rPr>
                <w:rFonts w:asciiTheme="minorHAnsi" w:hAnsiTheme="minorHAnsi" w:cstheme="minorHAnsi"/>
                <w:color w:val="FFFFFF" w:themeColor="background1"/>
              </w:rPr>
              <w:t>Vignesh mohan</w:t>
            </w:r>
          </w:p>
          <w:p w14:paraId="71075CDA" w14:textId="4281FDB3" w:rsidR="003C4C29" w:rsidRDefault="003C4C29" w:rsidP="003C4C29"/>
          <w:p w14:paraId="0FEE8217" w14:textId="082739CB" w:rsidR="003C4C29" w:rsidRPr="003C4C29" w:rsidRDefault="003C4C29" w:rsidP="003C4C29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Online Portfolio</w:t>
            </w:r>
            <w:r w:rsidR="00161EFE">
              <w:rPr>
                <w:color w:val="FFFFFF" w:themeColor="background1"/>
                <w:sz w:val="22"/>
                <w:szCs w:val="22"/>
              </w:rPr>
              <w:t xml:space="preserve"> link</w:t>
            </w:r>
            <w:r>
              <w:rPr>
                <w:color w:val="FFFFFF" w:themeColor="background1"/>
                <w:sz w:val="22"/>
                <w:szCs w:val="22"/>
              </w:rPr>
              <w:t>:</w:t>
            </w:r>
            <w:r w:rsidRPr="003C4C29">
              <w:rPr>
                <w:color w:val="FFFFFF" w:themeColor="background1"/>
                <w:sz w:val="22"/>
                <w:szCs w:val="22"/>
              </w:rPr>
              <w:t xml:space="preserve"> </w:t>
            </w:r>
            <w:hyperlink r:id="rId10" w:history="1">
              <w:r w:rsidRPr="003C4C29">
                <w:rPr>
                  <w:color w:val="0000FF"/>
                  <w:sz w:val="22"/>
                  <w:szCs w:val="22"/>
                  <w:u w:val="single"/>
                </w:rPr>
                <w:t>https://vigneshmohan1698.github.io/Portfolio/</w:t>
              </w:r>
            </w:hyperlink>
          </w:p>
          <w:p w14:paraId="41DCC3DC" w14:textId="77777777" w:rsidR="00B83DA7" w:rsidRPr="009D38AD" w:rsidRDefault="00B83DA7" w:rsidP="00974F2C">
            <w:pPr>
              <w:rPr>
                <w:rFonts w:cstheme="minorHAnsi"/>
              </w:rPr>
            </w:pPr>
          </w:p>
        </w:tc>
        <w:tc>
          <w:tcPr>
            <w:tcW w:w="604" w:type="dxa"/>
          </w:tcPr>
          <w:p w14:paraId="4D52AB4F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7782CE1D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tcBorders>
              <w:bottom w:val="single" w:sz="4" w:space="0" w:color="3A8C95" w:themeColor="accent5" w:themeShade="80"/>
            </w:tcBorders>
          </w:tcPr>
          <w:p w14:paraId="702A1542" w14:textId="7AEB5C92" w:rsidR="00CB1D3C" w:rsidRPr="009D38AD" w:rsidRDefault="00B83DA7" w:rsidP="00974F2C">
            <w:pPr>
              <w:pStyle w:val="Heading3"/>
              <w:outlineLvl w:val="2"/>
              <w:rPr>
                <w:rFonts w:cstheme="minorHAnsi"/>
                <w:b/>
                <w:bCs/>
              </w:rPr>
            </w:pPr>
            <w:r w:rsidRPr="009D38AD">
              <w:rPr>
                <w:rFonts w:cstheme="minorHAnsi"/>
                <w:b/>
                <w:bCs/>
              </w:rPr>
              <w:t xml:space="preserve">Web </w:t>
            </w:r>
            <w:r w:rsidR="00360546" w:rsidRPr="009D38AD">
              <w:rPr>
                <w:rFonts w:cstheme="minorHAnsi"/>
                <w:b/>
                <w:bCs/>
              </w:rPr>
              <w:t xml:space="preserve">Application </w:t>
            </w:r>
            <w:r w:rsidRPr="009D38AD">
              <w:rPr>
                <w:rFonts w:cstheme="minorHAnsi"/>
                <w:b/>
                <w:bCs/>
              </w:rPr>
              <w:t>Developer</w:t>
            </w:r>
          </w:p>
        </w:tc>
      </w:tr>
      <w:tr w:rsidR="00B83DA7" w:rsidRPr="00162614" w14:paraId="21940E77" w14:textId="77777777" w:rsidTr="006A4465">
        <w:trPr>
          <w:trHeight w:val="559"/>
        </w:trPr>
        <w:tc>
          <w:tcPr>
            <w:tcW w:w="6059" w:type="dxa"/>
            <w:vMerge/>
            <w:shd w:val="clear" w:color="auto" w:fill="auto"/>
          </w:tcPr>
          <w:p w14:paraId="25F60564" w14:textId="77777777" w:rsidR="00CB1D3C" w:rsidRPr="009D38AD" w:rsidRDefault="00CB1D3C" w:rsidP="00974F2C">
            <w:pPr>
              <w:pStyle w:val="Heading1"/>
              <w:ind w:left="-113"/>
              <w:outlineLvl w:val="0"/>
              <w:rPr>
                <w:rFonts w:asciiTheme="minorHAnsi" w:hAnsiTheme="minorHAnsi" w:cstheme="minorHAnsi"/>
              </w:rPr>
            </w:pPr>
          </w:p>
        </w:tc>
        <w:tc>
          <w:tcPr>
            <w:tcW w:w="604" w:type="dxa"/>
          </w:tcPr>
          <w:p w14:paraId="6A39921C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shd w:val="clear" w:color="auto" w:fill="auto"/>
          </w:tcPr>
          <w:p w14:paraId="3DA732A2" w14:textId="77777777" w:rsidR="00CB1D3C" w:rsidRPr="009D38AD" w:rsidRDefault="00CB1D3C" w:rsidP="00974F2C">
            <w:pPr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shd w:val="clear" w:color="auto" w:fill="auto"/>
            <w:vAlign w:val="center"/>
          </w:tcPr>
          <w:p w14:paraId="524E515C" w14:textId="333E155E" w:rsidR="003C4C29" w:rsidRPr="003C4C29" w:rsidRDefault="00B83DA7" w:rsidP="003C4C29">
            <w:pPr>
              <w:pStyle w:val="Heading4"/>
              <w:outlineLvl w:val="3"/>
              <w:rPr>
                <w:rFonts w:cstheme="minorHAnsi"/>
                <w:color w:val="FFFFFF" w:themeColor="background1"/>
              </w:rPr>
            </w:pPr>
            <w:r w:rsidRPr="009D38AD">
              <w:rPr>
                <w:rFonts w:cstheme="minorHAnsi"/>
                <w:color w:val="FFFFFF" w:themeColor="background1"/>
              </w:rPr>
              <w:t>Game deve</w:t>
            </w:r>
            <w:r w:rsidR="00360546" w:rsidRPr="009D38AD">
              <w:rPr>
                <w:rFonts w:cstheme="minorHAnsi"/>
                <w:color w:val="FFFFFF" w:themeColor="background1"/>
              </w:rPr>
              <w:t>lopment and Design</w:t>
            </w:r>
          </w:p>
        </w:tc>
      </w:tr>
      <w:tr w:rsidR="00B83DA7" w:rsidRPr="00162614" w14:paraId="7653F146" w14:textId="77777777" w:rsidTr="006A4465">
        <w:trPr>
          <w:trHeight w:val="1194"/>
        </w:trPr>
        <w:tc>
          <w:tcPr>
            <w:tcW w:w="6059" w:type="dxa"/>
            <w:vMerge/>
            <w:shd w:val="clear" w:color="auto" w:fill="auto"/>
          </w:tcPr>
          <w:p w14:paraId="47FBAF1E" w14:textId="77777777" w:rsidR="00CB1D3C" w:rsidRPr="009D38AD" w:rsidRDefault="00CB1D3C" w:rsidP="00974F2C">
            <w:pPr>
              <w:pStyle w:val="Heading1"/>
              <w:ind w:left="-113"/>
              <w:outlineLvl w:val="0"/>
              <w:rPr>
                <w:rFonts w:asciiTheme="minorHAnsi" w:hAnsiTheme="minorHAnsi" w:cstheme="minorHAnsi"/>
              </w:rPr>
            </w:pPr>
          </w:p>
        </w:tc>
        <w:tc>
          <w:tcPr>
            <w:tcW w:w="604" w:type="dxa"/>
          </w:tcPr>
          <w:p w14:paraId="1D79DB1B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66D7600A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3A8C95" w:themeColor="accent5" w:themeShade="80"/>
            </w:tcBorders>
          </w:tcPr>
          <w:p w14:paraId="6F8C598A" w14:textId="77777777" w:rsidR="00CB1D3C" w:rsidRPr="009D38AD" w:rsidRDefault="00CB1D3C" w:rsidP="00974F2C">
            <w:pPr>
              <w:pStyle w:val="Heading5"/>
              <w:outlineLvl w:val="4"/>
              <w:rPr>
                <w:rFonts w:cstheme="minorHAnsi"/>
              </w:rPr>
            </w:pPr>
          </w:p>
        </w:tc>
      </w:tr>
      <w:tr w:rsidR="00B83DA7" w:rsidRPr="00162614" w14:paraId="1E53361D" w14:textId="77777777" w:rsidTr="006A4465">
        <w:trPr>
          <w:trHeight w:val="793"/>
        </w:trPr>
        <w:tc>
          <w:tcPr>
            <w:tcW w:w="6059" w:type="dxa"/>
            <w:vAlign w:val="center"/>
          </w:tcPr>
          <w:p w14:paraId="0D5C0B3C" w14:textId="15F2E6B8" w:rsidR="00CB1D3C" w:rsidRPr="009D38AD" w:rsidRDefault="009E6B95" w:rsidP="00974F2C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9D38AD">
              <w:rPr>
                <w:rFonts w:asciiTheme="minorHAnsi" w:hAnsiTheme="minorHAnsi" w:cstheme="minorHAnsi"/>
              </w:rPr>
              <w:t>Certifications</w:t>
            </w:r>
            <w:r w:rsidR="002631CF" w:rsidRPr="009D38AD">
              <w:rPr>
                <w:rFonts w:asciiTheme="minorHAnsi" w:hAnsiTheme="minorHAnsi" w:cstheme="minorHAnsi"/>
              </w:rPr>
              <w:t xml:space="preserve"> and Awards</w:t>
            </w:r>
          </w:p>
        </w:tc>
        <w:tc>
          <w:tcPr>
            <w:tcW w:w="604" w:type="dxa"/>
          </w:tcPr>
          <w:p w14:paraId="1F27B991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5206AF10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Align w:val="center"/>
          </w:tcPr>
          <w:p w14:paraId="6576EC46" w14:textId="77777777" w:rsidR="00CB1D3C" w:rsidRPr="009D38AD" w:rsidRDefault="007C7752" w:rsidP="00974F2C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97608129"/>
                <w:placeholder>
                  <w:docPart w:val="337B47C537EB4DA2950940FBFE8AC210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9D38AD">
                  <w:rPr>
                    <w:rFonts w:asciiTheme="minorHAnsi" w:hAnsiTheme="minorHAnsi" w:cstheme="minorHAnsi"/>
                  </w:rPr>
                  <w:t>CONTACT</w:t>
                </w:r>
              </w:sdtContent>
            </w:sdt>
          </w:p>
        </w:tc>
      </w:tr>
      <w:tr w:rsidR="00B83DA7" w:rsidRPr="00162614" w14:paraId="668D0159" w14:textId="77777777" w:rsidTr="006A4465">
        <w:trPr>
          <w:trHeight w:val="640"/>
        </w:trPr>
        <w:tc>
          <w:tcPr>
            <w:tcW w:w="6059" w:type="dxa"/>
            <w:vMerge w:val="restart"/>
            <w:vAlign w:val="center"/>
          </w:tcPr>
          <w:p w14:paraId="794FB399" w14:textId="4B7AF71D" w:rsidR="008D4A99" w:rsidRPr="009D38AD" w:rsidRDefault="009E6B95" w:rsidP="009E6B95">
            <w:pPr>
              <w:rPr>
                <w:rFonts w:cstheme="minorHAnsi"/>
                <w:color w:val="00798B" w:themeColor="accent1"/>
                <w:sz w:val="24"/>
                <w:szCs w:val="24"/>
              </w:rPr>
            </w:pPr>
            <w:r w:rsidRPr="009D38AD">
              <w:rPr>
                <w:rFonts w:cstheme="minorHAnsi"/>
                <w:color w:val="00798B" w:themeColor="accent1"/>
                <w:sz w:val="24"/>
                <w:szCs w:val="24"/>
              </w:rPr>
              <w:t>CERTIFICATIONS:</w:t>
            </w:r>
          </w:p>
          <w:p w14:paraId="5CB2AA2E" w14:textId="520300B7" w:rsidR="009E6B95" w:rsidRPr="009D38AD" w:rsidRDefault="009E6B95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0"/>
                <w:szCs w:val="20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Algorithmic toolbox- University of California San Diego</w:t>
            </w:r>
          </w:p>
          <w:p w14:paraId="1966F838" w14:textId="420426C6" w:rsidR="009E6B95" w:rsidRPr="009D38AD" w:rsidRDefault="00FF0972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 xml:space="preserve">3D Male Character modelling using Maya, </w:t>
            </w:r>
            <w:proofErr w:type="spellStart"/>
            <w:r>
              <w:rPr>
                <w:rFonts w:cstheme="minorHAnsi"/>
                <w:color w:val="auto"/>
                <w:sz w:val="20"/>
                <w:szCs w:val="20"/>
              </w:rPr>
              <w:t>Zbrush</w:t>
            </w:r>
            <w:proofErr w:type="spellEnd"/>
            <w:r>
              <w:rPr>
                <w:rFonts w:cstheme="minorHAnsi"/>
                <w:color w:val="auto"/>
                <w:sz w:val="20"/>
                <w:szCs w:val="20"/>
              </w:rPr>
              <w:t xml:space="preserve"> and Substance Painter</w:t>
            </w:r>
          </w:p>
          <w:p w14:paraId="13EEC6B4" w14:textId="34505545" w:rsidR="00BA2710" w:rsidRPr="009D38AD" w:rsidRDefault="00421B51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2"/>
                <w:szCs w:val="22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C, C++ programming – SRM axis intellect</w:t>
            </w:r>
            <w:r w:rsidR="00BA2710" w:rsidRPr="009D38AD">
              <w:rPr>
                <w:rFonts w:cstheme="minorHAnsi"/>
                <w:color w:val="auto"/>
                <w:sz w:val="20"/>
                <w:szCs w:val="20"/>
              </w:rPr>
              <w:t>s</w:t>
            </w:r>
          </w:p>
          <w:p w14:paraId="7C80B69B" w14:textId="707A03C0" w:rsidR="00BA2710" w:rsidRPr="009D38AD" w:rsidRDefault="00BA2710" w:rsidP="00BA2710">
            <w:pPr>
              <w:rPr>
                <w:rFonts w:cstheme="minorHAnsi"/>
                <w:color w:val="005A68" w:themeColor="accent1" w:themeShade="BF"/>
                <w:sz w:val="22"/>
                <w:szCs w:val="22"/>
              </w:rPr>
            </w:pPr>
            <w:r w:rsidRPr="009D38AD">
              <w:rPr>
                <w:rFonts w:cstheme="minorHAnsi"/>
                <w:color w:val="005A68" w:themeColor="accent1" w:themeShade="BF"/>
                <w:sz w:val="24"/>
                <w:szCs w:val="24"/>
              </w:rPr>
              <w:t>AWARDS:</w:t>
            </w:r>
          </w:p>
          <w:p w14:paraId="70573262" w14:textId="2FF6E919" w:rsidR="002631CF" w:rsidRPr="009D38AD" w:rsidRDefault="002631CF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2"/>
                <w:szCs w:val="22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 xml:space="preserve">Won best project </w:t>
            </w:r>
            <w:r w:rsidR="00421B51" w:rsidRPr="009D38AD">
              <w:rPr>
                <w:rFonts w:cstheme="minorHAnsi"/>
                <w:color w:val="auto"/>
                <w:sz w:val="20"/>
                <w:szCs w:val="20"/>
              </w:rPr>
              <w:t xml:space="preserve">and innovative programmer award during </w:t>
            </w:r>
            <w:r w:rsidR="00176164">
              <w:rPr>
                <w:rFonts w:cstheme="minorHAnsi"/>
                <w:color w:val="auto"/>
                <w:sz w:val="20"/>
                <w:szCs w:val="20"/>
              </w:rPr>
              <w:t>LTI training in Web</w:t>
            </w:r>
            <w:r w:rsidR="00421B51" w:rsidRPr="009D38AD">
              <w:rPr>
                <w:rFonts w:cstheme="minorHAnsi"/>
                <w:color w:val="auto"/>
                <w:sz w:val="20"/>
                <w:szCs w:val="20"/>
              </w:rPr>
              <w:t xml:space="preserve"> application.</w:t>
            </w:r>
          </w:p>
          <w:p w14:paraId="5C34BF5B" w14:textId="53417350" w:rsidR="002631CF" w:rsidRPr="009D38AD" w:rsidRDefault="00CA7A99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rPr>
                <w:rFonts w:cstheme="minorHAnsi"/>
                <w:color w:val="auto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 xml:space="preserve">Cleared </w:t>
            </w:r>
            <w:r w:rsidR="00360546" w:rsidRPr="009D38AD">
              <w:rPr>
                <w:rFonts w:cstheme="minorHAnsi"/>
                <w:color w:val="auto"/>
                <w:sz w:val="20"/>
                <w:szCs w:val="20"/>
              </w:rPr>
              <w:t>Microsoft national level</w:t>
            </w:r>
            <w:r w:rsidR="002631CF" w:rsidRPr="009D38AD">
              <w:rPr>
                <w:rFonts w:cstheme="minorHAnsi"/>
                <w:color w:val="auto"/>
                <w:sz w:val="20"/>
                <w:szCs w:val="20"/>
              </w:rPr>
              <w:t xml:space="preserve"> C# Brainbench exam</w:t>
            </w:r>
            <w:r w:rsidRPr="009D38AD">
              <w:rPr>
                <w:rFonts w:cstheme="min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604" w:type="dxa"/>
            <w:vMerge w:val="restart"/>
          </w:tcPr>
          <w:p w14:paraId="6E9DDEB2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vMerge w:val="restart"/>
            <w:vAlign w:val="center"/>
          </w:tcPr>
          <w:p w14:paraId="39754E4C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6449885B" w14:textId="77777777" w:rsidR="008D4A99" w:rsidRPr="009D38AD" w:rsidRDefault="008D4A99" w:rsidP="00974F2C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4827FA78" wp14:editId="40C096B9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vAlign w:val="center"/>
          </w:tcPr>
          <w:p w14:paraId="74010796" w14:textId="77777777" w:rsidR="008D4A99" w:rsidRPr="009D38AD" w:rsidRDefault="00B83DA7" w:rsidP="00974F2C">
            <w:pPr>
              <w:pStyle w:val="Contact1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color w:val="00798B" w:themeColor="accent1"/>
                <w:sz w:val="20"/>
                <w:szCs w:val="20"/>
              </w:rPr>
              <w:t>+918015589776</w:t>
            </w:r>
          </w:p>
        </w:tc>
      </w:tr>
      <w:tr w:rsidR="00B83DA7" w:rsidRPr="00162614" w14:paraId="7765F093" w14:textId="77777777" w:rsidTr="006A4465">
        <w:trPr>
          <w:trHeight w:val="638"/>
        </w:trPr>
        <w:tc>
          <w:tcPr>
            <w:tcW w:w="6059" w:type="dxa"/>
            <w:vMerge/>
            <w:vAlign w:val="center"/>
          </w:tcPr>
          <w:p w14:paraId="4A7996E9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04" w:type="dxa"/>
            <w:vMerge/>
          </w:tcPr>
          <w:p w14:paraId="359F51D8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  <w:vAlign w:val="center"/>
          </w:tcPr>
          <w:p w14:paraId="3C13A635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58DC17D1" w14:textId="77777777" w:rsidR="008D4A99" w:rsidRPr="009D38AD" w:rsidRDefault="00B83DA7" w:rsidP="00974F2C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37631BD6" wp14:editId="702FB868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vAlign w:val="center"/>
          </w:tcPr>
          <w:p w14:paraId="0E8AA198" w14:textId="77777777" w:rsidR="008D4A99" w:rsidRPr="009D38AD" w:rsidRDefault="00B83DA7" w:rsidP="00974F2C">
            <w:pPr>
              <w:pStyle w:val="Contact1"/>
              <w:rPr>
                <w:rFonts w:cstheme="minorHAnsi"/>
                <w:color w:val="005A68" w:themeColor="accent1" w:themeShade="BF"/>
                <w:sz w:val="20"/>
                <w:szCs w:val="20"/>
              </w:rPr>
            </w:pP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>3/5 Gopalan Street west</w:t>
            </w: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br/>
            </w:r>
            <w:proofErr w:type="spellStart"/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>Mambalam</w:t>
            </w:r>
            <w:proofErr w:type="spellEnd"/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 xml:space="preserve"> Chennai-600033</w:t>
            </w:r>
          </w:p>
        </w:tc>
      </w:tr>
      <w:tr w:rsidR="00B83DA7" w:rsidRPr="00162614" w14:paraId="0F706154" w14:textId="77777777" w:rsidTr="006A4465">
        <w:trPr>
          <w:trHeight w:val="638"/>
        </w:trPr>
        <w:tc>
          <w:tcPr>
            <w:tcW w:w="6059" w:type="dxa"/>
            <w:vMerge/>
            <w:vAlign w:val="center"/>
          </w:tcPr>
          <w:p w14:paraId="1CCB25A0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04" w:type="dxa"/>
            <w:vMerge/>
          </w:tcPr>
          <w:p w14:paraId="386F2618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  <w:vAlign w:val="center"/>
          </w:tcPr>
          <w:p w14:paraId="1B153EB0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1912A2DB" w14:textId="5404DB95" w:rsidR="008D4A99" w:rsidRPr="009D38AD" w:rsidRDefault="00B83DA7" w:rsidP="00974F2C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71C25B8C" wp14:editId="483F0E1C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4C29">
              <w:rPr>
                <w:rFonts w:cstheme="minorHAnsi"/>
              </w:rPr>
              <w:t xml:space="preserve">     </w:t>
            </w:r>
          </w:p>
        </w:tc>
        <w:tc>
          <w:tcPr>
            <w:tcW w:w="3473" w:type="dxa"/>
            <w:vAlign w:val="center"/>
          </w:tcPr>
          <w:p w14:paraId="7AFE78E2" w14:textId="2B8D7B6F" w:rsidR="008D4A99" w:rsidRPr="009D38AD" w:rsidRDefault="003C4C29" w:rsidP="00974F2C">
            <w:pPr>
              <w:pStyle w:val="Contact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</w:t>
            </w:r>
            <w:r w:rsidR="00360546" w:rsidRPr="009D38AD">
              <w:rPr>
                <w:rFonts w:cstheme="minorHAnsi"/>
                <w:sz w:val="20"/>
                <w:szCs w:val="20"/>
              </w:rPr>
              <w:t>ignesh.mohan.1698@gmail.com</w:t>
            </w:r>
          </w:p>
        </w:tc>
      </w:tr>
      <w:tr w:rsidR="00CA7A99" w:rsidRPr="00162614" w14:paraId="56280D98" w14:textId="77777777" w:rsidTr="006A4465">
        <w:trPr>
          <w:trHeight w:val="321"/>
        </w:trPr>
        <w:tc>
          <w:tcPr>
            <w:tcW w:w="6059" w:type="dxa"/>
            <w:vMerge/>
            <w:vAlign w:val="center"/>
          </w:tcPr>
          <w:p w14:paraId="6552844B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04" w:type="dxa"/>
            <w:vMerge/>
          </w:tcPr>
          <w:p w14:paraId="29AA149A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  <w:vAlign w:val="center"/>
          </w:tcPr>
          <w:p w14:paraId="7CE52C3C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7EDF0742" w14:textId="1E748B00" w:rsidR="00CA7A99" w:rsidRPr="009D38AD" w:rsidRDefault="00CA7A99" w:rsidP="00CA7A99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780533E5" wp14:editId="7AA4E188">
                  <wp:extent cx="135255" cy="101600"/>
                  <wp:effectExtent l="0" t="0" r="0" b="0"/>
                  <wp:docPr id="4" name="Graphic 4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vAlign w:val="center"/>
          </w:tcPr>
          <w:p w14:paraId="4D266CC8" w14:textId="4FAE8600" w:rsidR="00CA7A99" w:rsidRPr="009D38AD" w:rsidRDefault="00CA7A99" w:rsidP="00CA7A99">
            <w:pPr>
              <w:pStyle w:val="Contact2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www.linkedin.com/in/vigneshmohan7</w:t>
            </w:r>
          </w:p>
        </w:tc>
      </w:tr>
      <w:tr w:rsidR="00CA7A99" w14:paraId="3F9D81B4" w14:textId="77777777" w:rsidTr="006A4465">
        <w:trPr>
          <w:trHeight w:val="966"/>
        </w:trPr>
        <w:tc>
          <w:tcPr>
            <w:tcW w:w="6059" w:type="dxa"/>
            <w:vAlign w:val="center"/>
          </w:tcPr>
          <w:p w14:paraId="599E715C" w14:textId="77777777" w:rsidR="00CA7A99" w:rsidRPr="009D38AD" w:rsidRDefault="007C7752" w:rsidP="00CA7A99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2070454609"/>
                <w:placeholder>
                  <w:docPart w:val="DE8C803ADE964C2FA269B04C742E324F"/>
                </w:placeholder>
                <w:temporary/>
                <w:showingPlcHdr/>
                <w15:appearance w15:val="hidden"/>
              </w:sdtPr>
              <w:sdtEndPr/>
              <w:sdtContent>
                <w:r w:rsidR="00CA7A99" w:rsidRPr="009D38AD">
                  <w:rPr>
                    <w:rFonts w:asciiTheme="minorHAnsi" w:hAnsiTheme="minorHAnsi" w:cstheme="minorHAnsi"/>
                  </w:rPr>
                  <w:t>EXPERIENCE</w:t>
                </w:r>
              </w:sdtContent>
            </w:sdt>
          </w:p>
        </w:tc>
        <w:tc>
          <w:tcPr>
            <w:tcW w:w="604" w:type="dxa"/>
          </w:tcPr>
          <w:p w14:paraId="2E6FBAE7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0F61F9A7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Align w:val="center"/>
          </w:tcPr>
          <w:p w14:paraId="3CB324F4" w14:textId="77777777" w:rsidR="00CA7A99" w:rsidRPr="009D38AD" w:rsidRDefault="007C7752" w:rsidP="00CA7A99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501783295"/>
                <w:placeholder>
                  <w:docPart w:val="AB19BA551E424273A3D3424D1F0A50C6"/>
                </w:placeholder>
                <w:temporary/>
                <w:showingPlcHdr/>
                <w15:appearance w15:val="hidden"/>
              </w:sdtPr>
              <w:sdtEndPr/>
              <w:sdtContent>
                <w:r w:rsidR="00CA7A99" w:rsidRPr="009D38AD">
                  <w:rPr>
                    <w:rFonts w:asciiTheme="minorHAnsi" w:hAnsiTheme="minorHAnsi" w:cstheme="minorHAnsi"/>
                  </w:rPr>
                  <w:t>SKILLS</w:t>
                </w:r>
              </w:sdtContent>
            </w:sdt>
          </w:p>
        </w:tc>
      </w:tr>
      <w:tr w:rsidR="00CA7A99" w:rsidRPr="00B87E22" w14:paraId="2F6E14EF" w14:textId="77777777" w:rsidTr="006A4465">
        <w:trPr>
          <w:trHeight w:val="2076"/>
        </w:trPr>
        <w:tc>
          <w:tcPr>
            <w:tcW w:w="6059" w:type="dxa"/>
            <w:tcBorders>
              <w:bottom w:val="single" w:sz="4" w:space="0" w:color="3A8C95" w:themeColor="accent5" w:themeShade="80"/>
            </w:tcBorders>
          </w:tcPr>
          <w:p w14:paraId="1885A0CC" w14:textId="619FC038" w:rsidR="00CA7A99" w:rsidRPr="009D38AD" w:rsidRDefault="00224A4E" w:rsidP="007348CC">
            <w:pPr>
              <w:pStyle w:val="Heading2"/>
              <w:spacing w:line="276" w:lineRule="auto"/>
              <w:outlineLvl w:val="1"/>
              <w:rPr>
                <w:rFonts w:cstheme="minorHAnsi"/>
                <w:i/>
                <w:iCs/>
                <w:szCs w:val="28"/>
              </w:rPr>
            </w:pPr>
            <w:r w:rsidRPr="009D38AD">
              <w:rPr>
                <w:rFonts w:cstheme="minorHAnsi"/>
                <w:szCs w:val="28"/>
              </w:rPr>
              <w:t xml:space="preserve">Graduate Engineer Trainee- </w:t>
            </w:r>
            <w:r w:rsidR="00CA7A99" w:rsidRPr="009D38AD">
              <w:rPr>
                <w:rFonts w:cstheme="minorHAnsi"/>
                <w:i/>
                <w:iCs/>
                <w:szCs w:val="28"/>
              </w:rPr>
              <w:t>Larsen &amp; Toubro Infotech</w:t>
            </w:r>
          </w:p>
          <w:p w14:paraId="597673BF" w14:textId="77777777" w:rsidR="00CA7A99" w:rsidRPr="009D38AD" w:rsidRDefault="00CA7A99" w:rsidP="00CA7A99">
            <w:pPr>
              <w:pStyle w:val="Date"/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May 2019-june 2019</w:t>
            </w:r>
          </w:p>
          <w:p w14:paraId="1DF035D5" w14:textId="7CE94B12" w:rsidR="00CA7A99" w:rsidRPr="009D38AD" w:rsidRDefault="00CA7A99" w:rsidP="00CA7A99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Trained in web applications</w:t>
            </w:r>
            <w:r w:rsidR="00161EFE">
              <w:rPr>
                <w:rFonts w:cstheme="minorHAnsi"/>
                <w:sz w:val="20"/>
                <w:szCs w:val="20"/>
              </w:rPr>
              <w:t xml:space="preserve"> using .Net </w:t>
            </w:r>
            <w:r w:rsidR="00706B04">
              <w:rPr>
                <w:rFonts w:cstheme="minorHAnsi"/>
                <w:sz w:val="20"/>
                <w:szCs w:val="20"/>
              </w:rPr>
              <w:t>Web application</w:t>
            </w:r>
            <w:r w:rsidRPr="009D38AD">
              <w:rPr>
                <w:rFonts w:cstheme="minorHAnsi"/>
                <w:sz w:val="20"/>
                <w:szCs w:val="20"/>
              </w:rPr>
              <w:t>, C# and Web technologies</w:t>
            </w:r>
            <w:r w:rsidR="00161EFE">
              <w:rPr>
                <w:rFonts w:cstheme="minorHAnsi"/>
                <w:sz w:val="20"/>
                <w:szCs w:val="20"/>
              </w:rPr>
              <w:t>.</w:t>
            </w:r>
          </w:p>
          <w:p w14:paraId="482CB116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04" w:type="dxa"/>
          </w:tcPr>
          <w:p w14:paraId="7592772D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1C596AAE" w14:textId="77777777" w:rsidR="00A3712C" w:rsidRDefault="00A3712C" w:rsidP="00CA7A99">
            <w:pPr>
              <w:rPr>
                <w:rFonts w:cstheme="minorHAnsi"/>
              </w:rPr>
            </w:pPr>
          </w:p>
          <w:p w14:paraId="0EF2DF8E" w14:textId="64F16916" w:rsidR="00AD3441" w:rsidRPr="009D38AD" w:rsidRDefault="00AD3441" w:rsidP="00CA7A99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Merge w:val="restart"/>
            <w:vAlign w:val="center"/>
          </w:tcPr>
          <w:p w14:paraId="15005AA6" w14:textId="77777777" w:rsidR="00AD3441" w:rsidRDefault="00AD3441" w:rsidP="00AD3441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sz w:val="20"/>
                <w:szCs w:val="20"/>
              </w:rPr>
            </w:pPr>
          </w:p>
          <w:p w14:paraId="1676F4C6" w14:textId="1C4B982F" w:rsidR="00CA7A99" w:rsidRDefault="00AD3441" w:rsidP="009E6B95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Autodesk Maya 3D</w:t>
            </w:r>
          </w:p>
          <w:p w14:paraId="5285BB6F" w14:textId="399E223C" w:rsidR="00AD3441" w:rsidRDefault="00AD3441" w:rsidP="009E6B95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C# Programming</w:t>
            </w:r>
          </w:p>
          <w:p w14:paraId="39E28C20" w14:textId="7EE6B507" w:rsidR="005735C8" w:rsidRDefault="00FF0972" w:rsidP="005735C8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Substance Painter</w:t>
            </w:r>
          </w:p>
          <w:p w14:paraId="57701E43" w14:textId="1C92DA5C" w:rsidR="005735C8" w:rsidRDefault="00FF0972" w:rsidP="005735C8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Web technologies and SQL server.</w:t>
            </w:r>
          </w:p>
          <w:p w14:paraId="6521E3DB" w14:textId="16B7DAEE" w:rsidR="00FF0972" w:rsidRPr="00FF0972" w:rsidRDefault="005735C8" w:rsidP="00FF0972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Unity3D Game Engine</w:t>
            </w:r>
          </w:p>
          <w:p w14:paraId="6C990D85" w14:textId="3B2019C5" w:rsidR="00CA7A99" w:rsidRPr="009D38AD" w:rsidRDefault="00FF0972" w:rsidP="009E6B95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Zbrush</w:t>
            </w:r>
            <w:proofErr w:type="spellEnd"/>
          </w:p>
          <w:p w14:paraId="27B6EB50" w14:textId="3F0D3909" w:rsidR="00CA7A99" w:rsidRPr="009D38AD" w:rsidRDefault="00CA7A99" w:rsidP="005735C8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</w:p>
        </w:tc>
      </w:tr>
      <w:tr w:rsidR="00CA7A99" w:rsidRPr="00162614" w14:paraId="19C5EBDD" w14:textId="77777777" w:rsidTr="006A4465">
        <w:trPr>
          <w:trHeight w:val="909"/>
        </w:trPr>
        <w:tc>
          <w:tcPr>
            <w:tcW w:w="6059" w:type="dxa"/>
            <w:vMerge w:val="restart"/>
            <w:tcBorders>
              <w:top w:val="single" w:sz="4" w:space="0" w:color="3A8C95" w:themeColor="accent5" w:themeShade="80"/>
            </w:tcBorders>
          </w:tcPr>
          <w:p w14:paraId="2D25E97F" w14:textId="41F64F12" w:rsidR="00CA7A99" w:rsidRPr="009D38AD" w:rsidRDefault="00CA7A99" w:rsidP="007348CC">
            <w:pPr>
              <w:pStyle w:val="Heading2"/>
              <w:spacing w:line="276" w:lineRule="auto"/>
              <w:outlineLvl w:val="1"/>
              <w:rPr>
                <w:rFonts w:cstheme="minorHAnsi"/>
                <w:i/>
                <w:iCs/>
                <w:szCs w:val="28"/>
              </w:rPr>
            </w:pPr>
            <w:r w:rsidRPr="009D38AD">
              <w:rPr>
                <w:rFonts w:cstheme="minorHAnsi"/>
                <w:szCs w:val="28"/>
              </w:rPr>
              <w:t>Software Developer</w:t>
            </w:r>
            <w:r w:rsidR="00224A4E" w:rsidRPr="009D38AD">
              <w:rPr>
                <w:rFonts w:cstheme="minorHAnsi"/>
                <w:szCs w:val="28"/>
              </w:rPr>
              <w:t>-</w:t>
            </w:r>
            <w:r w:rsidR="007348CC" w:rsidRPr="009D38AD">
              <w:rPr>
                <w:rFonts w:cstheme="minorHAnsi"/>
                <w:szCs w:val="28"/>
              </w:rPr>
              <w:t xml:space="preserve"> </w:t>
            </w:r>
            <w:r w:rsidR="007348CC" w:rsidRPr="009D38AD">
              <w:rPr>
                <w:rFonts w:cstheme="minorHAnsi"/>
                <w:i/>
                <w:iCs/>
                <w:szCs w:val="28"/>
              </w:rPr>
              <w:t xml:space="preserve">Larsen &amp; Toubro </w:t>
            </w:r>
            <w:r w:rsidR="007348CC" w:rsidRPr="009D38AD">
              <w:rPr>
                <w:rFonts w:cstheme="minorHAnsi"/>
                <w:i/>
                <w:iCs/>
                <w:szCs w:val="28"/>
              </w:rPr>
              <w:br/>
              <w:t>Infotech</w:t>
            </w:r>
          </w:p>
          <w:p w14:paraId="227B6A5B" w14:textId="77777777" w:rsidR="00CA7A99" w:rsidRPr="009D38AD" w:rsidRDefault="00CA7A99" w:rsidP="00CA7A99">
            <w:pPr>
              <w:pStyle w:val="Date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June 2019- Present</w:t>
            </w:r>
          </w:p>
          <w:p w14:paraId="73ABE7E4" w14:textId="77777777" w:rsidR="00CA7A99" w:rsidRPr="009D38AD" w:rsidRDefault="00CA7A99" w:rsidP="00224A4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Working as a .Net web application developer. Employing cloud computing technologies using Microsoft Azure.</w:t>
            </w:r>
          </w:p>
          <w:p w14:paraId="24EC16EE" w14:textId="77777777" w:rsidR="00CA7A99" w:rsidRPr="009D38AD" w:rsidRDefault="00CA7A99" w:rsidP="00CA7A99">
            <w:pPr>
              <w:ind w:left="-113"/>
              <w:rPr>
                <w:rFonts w:cstheme="minorHAnsi"/>
              </w:rPr>
            </w:pPr>
          </w:p>
        </w:tc>
        <w:tc>
          <w:tcPr>
            <w:tcW w:w="604" w:type="dxa"/>
          </w:tcPr>
          <w:p w14:paraId="1038811B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 w:val="restart"/>
          </w:tcPr>
          <w:p w14:paraId="2D101D82" w14:textId="77777777" w:rsidR="00CA7A99" w:rsidRPr="009D38AD" w:rsidRDefault="00CA7A99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2B0654A9" w14:textId="77777777" w:rsidR="007348CC" w:rsidRPr="009D38AD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42591F93" w14:textId="77777777" w:rsidR="007348CC" w:rsidRPr="009D38AD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26860CE8" w14:textId="72F82001" w:rsidR="007348CC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33F0B868" w14:textId="34DF32F1" w:rsidR="005A5F6C" w:rsidRDefault="005A5F6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71B21420" w14:textId="77777777" w:rsidR="005A5F6C" w:rsidRPr="009D38AD" w:rsidRDefault="005A5F6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62BD97B6" w14:textId="2298990B" w:rsidR="007348CC" w:rsidRPr="009D38AD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  <w:r w:rsidRPr="009D38AD">
              <w:rPr>
                <w:rFonts w:cstheme="minorHAnsi"/>
              </w:rPr>
              <w:t xml:space="preserve">                </w:t>
            </w:r>
          </w:p>
        </w:tc>
        <w:tc>
          <w:tcPr>
            <w:tcW w:w="3874" w:type="dxa"/>
            <w:gridSpan w:val="2"/>
            <w:vMerge/>
            <w:vAlign w:val="center"/>
          </w:tcPr>
          <w:p w14:paraId="1E721615" w14:textId="77777777" w:rsidR="00CA7A99" w:rsidRPr="009D38AD" w:rsidRDefault="00CA7A99" w:rsidP="007348CC">
            <w:pPr>
              <w:spacing w:line="360" w:lineRule="auto"/>
              <w:ind w:left="-113"/>
              <w:jc w:val="both"/>
              <w:rPr>
                <w:rStyle w:val="Heading3Char"/>
                <w:rFonts w:cstheme="minorHAnsi"/>
              </w:rPr>
            </w:pPr>
          </w:p>
        </w:tc>
      </w:tr>
      <w:tr w:rsidR="00CA7A99" w:rsidRPr="00B87E22" w14:paraId="697F31F4" w14:textId="77777777" w:rsidTr="006A4465">
        <w:trPr>
          <w:trHeight w:val="72"/>
        </w:trPr>
        <w:tc>
          <w:tcPr>
            <w:tcW w:w="6059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58F634A8" w14:textId="77777777" w:rsidR="00CA7A99" w:rsidRPr="009D38AD" w:rsidRDefault="00CA7A99" w:rsidP="00CA7A99">
            <w:pPr>
              <w:pStyle w:val="Heading3"/>
              <w:ind w:left="-113"/>
              <w:outlineLvl w:val="2"/>
              <w:rPr>
                <w:rFonts w:cstheme="minorHAnsi"/>
              </w:rPr>
            </w:pPr>
          </w:p>
        </w:tc>
        <w:tc>
          <w:tcPr>
            <w:tcW w:w="604" w:type="dxa"/>
          </w:tcPr>
          <w:p w14:paraId="3C003C77" w14:textId="77777777" w:rsidR="00CA7A99" w:rsidRPr="009D38AD" w:rsidRDefault="00CA7A99" w:rsidP="00CA7A99">
            <w:pPr>
              <w:rPr>
                <w:rFonts w:cstheme="minorHAnsi"/>
              </w:rPr>
            </w:pPr>
          </w:p>
          <w:p w14:paraId="0CD5D3CE" w14:textId="77777777" w:rsidR="007348CC" w:rsidRPr="009D38AD" w:rsidRDefault="007348CC" w:rsidP="00CA7A99">
            <w:pPr>
              <w:rPr>
                <w:rFonts w:cstheme="minorHAnsi"/>
              </w:rPr>
            </w:pPr>
          </w:p>
          <w:p w14:paraId="4F9E7F98" w14:textId="77777777" w:rsidR="007348CC" w:rsidRPr="009D38AD" w:rsidRDefault="007348CC" w:rsidP="00CA7A99">
            <w:pPr>
              <w:rPr>
                <w:rFonts w:cstheme="minorHAnsi"/>
              </w:rPr>
            </w:pPr>
          </w:p>
          <w:p w14:paraId="0C45F7A8" w14:textId="77777777" w:rsidR="007348CC" w:rsidRPr="009D38AD" w:rsidRDefault="007348CC" w:rsidP="00CA7A99">
            <w:pPr>
              <w:rPr>
                <w:rFonts w:cstheme="minorHAnsi"/>
              </w:rPr>
            </w:pPr>
          </w:p>
          <w:p w14:paraId="784EF3C9" w14:textId="0E91D931" w:rsidR="007348CC" w:rsidRPr="009D38AD" w:rsidRDefault="007348CC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</w:tcPr>
          <w:p w14:paraId="07EB4F4C" w14:textId="77777777" w:rsidR="00CA7A99" w:rsidRPr="009D38AD" w:rsidRDefault="00CA7A99" w:rsidP="007348CC">
            <w:pPr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Align w:val="center"/>
          </w:tcPr>
          <w:p w14:paraId="43BF8934" w14:textId="77777777" w:rsidR="00CA7A99" w:rsidRPr="009D38AD" w:rsidRDefault="00CA7A99" w:rsidP="007348CC">
            <w:pPr>
              <w:pStyle w:val="Heading1"/>
              <w:spacing w:line="360" w:lineRule="auto"/>
              <w:jc w:val="both"/>
              <w:outlineLvl w:val="0"/>
              <w:rPr>
                <w:rStyle w:val="Heading3Char"/>
                <w:rFonts w:asciiTheme="minorHAnsi" w:hAnsiTheme="minorHAnsi" w:cstheme="minorHAnsi"/>
                <w:sz w:val="36"/>
                <w:szCs w:val="32"/>
              </w:rPr>
            </w:pPr>
          </w:p>
          <w:p w14:paraId="694DD206" w14:textId="5701C60B" w:rsidR="007348CC" w:rsidRPr="009D38AD" w:rsidRDefault="007348CC" w:rsidP="007348CC">
            <w:pPr>
              <w:pStyle w:val="Heading1"/>
              <w:spacing w:line="360" w:lineRule="auto"/>
              <w:jc w:val="both"/>
              <w:outlineLvl w:val="0"/>
              <w:rPr>
                <w:rFonts w:asciiTheme="minorHAnsi" w:hAnsiTheme="minorHAnsi" w:cstheme="minorHAnsi"/>
              </w:rPr>
            </w:pPr>
            <w:r w:rsidRPr="009D38AD">
              <w:rPr>
                <w:rFonts w:asciiTheme="minorHAnsi" w:hAnsiTheme="minorHAnsi" w:cstheme="minorHAnsi"/>
              </w:rPr>
              <w:t>EdUCATION</w:t>
            </w:r>
          </w:p>
        </w:tc>
      </w:tr>
      <w:tr w:rsidR="00CA7A99" w:rsidRPr="00162614" w14:paraId="72F09450" w14:textId="77777777" w:rsidTr="006A4465">
        <w:trPr>
          <w:trHeight w:val="1421"/>
        </w:trPr>
        <w:tc>
          <w:tcPr>
            <w:tcW w:w="6059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FAC4E8F" w14:textId="77777777" w:rsidR="00CA7A99" w:rsidRPr="009D38AD" w:rsidRDefault="00CA7A99" w:rsidP="007348CC">
            <w:pPr>
              <w:pStyle w:val="Heading2"/>
              <w:spacing w:line="276" w:lineRule="auto"/>
              <w:jc w:val="both"/>
              <w:outlineLvl w:val="1"/>
              <w:rPr>
                <w:rFonts w:cstheme="minorHAnsi"/>
                <w:bCs/>
                <w:iCs/>
                <w:color w:val="00798B" w:themeColor="accent1"/>
                <w:szCs w:val="28"/>
              </w:rPr>
            </w:pPr>
            <w:r w:rsidRPr="009D38AD">
              <w:rPr>
                <w:rFonts w:cstheme="minorHAnsi"/>
                <w:bCs/>
                <w:iCs/>
                <w:color w:val="00798B" w:themeColor="accent1"/>
                <w:szCs w:val="28"/>
              </w:rPr>
              <w:t xml:space="preserve">PROJECTS: </w:t>
            </w:r>
          </w:p>
          <w:p w14:paraId="204E9386" w14:textId="77777777" w:rsidR="00CA7A99" w:rsidRPr="00E35B79" w:rsidRDefault="00CA7A99" w:rsidP="003C4C29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  <w:r w:rsidRPr="00E35B79">
              <w:rPr>
                <w:rFonts w:cstheme="minorHAnsi"/>
                <w:b/>
                <w:bCs/>
                <w:color w:val="auto"/>
                <w:sz w:val="22"/>
                <w:szCs w:val="22"/>
              </w:rPr>
              <w:t>Gaming Web Application (May – June 2019)</w:t>
            </w:r>
          </w:p>
          <w:p w14:paraId="017E51C7" w14:textId="13BEC1D8" w:rsidR="00CA7A99" w:rsidRPr="009D38AD" w:rsidRDefault="00CA7A99" w:rsidP="003C4C29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Part of training project at LTI. Developed 2 games using C# and JavaScript in Web applications</w:t>
            </w:r>
            <w:r w:rsidR="003C4C29">
              <w:rPr>
                <w:rFonts w:cstheme="minorHAnsi"/>
                <w:color w:val="auto"/>
                <w:sz w:val="20"/>
                <w:szCs w:val="20"/>
              </w:rPr>
              <w:t xml:space="preserve"> created using .Net Framework 4.7</w:t>
            </w:r>
            <w:r w:rsidRPr="009D38AD">
              <w:rPr>
                <w:rFonts w:cstheme="minorHAnsi"/>
                <w:color w:val="auto"/>
                <w:sz w:val="20"/>
                <w:szCs w:val="20"/>
              </w:rPr>
              <w:t>.</w:t>
            </w:r>
          </w:p>
          <w:p w14:paraId="619E551C" w14:textId="7773F016" w:rsidR="00FF0972" w:rsidRPr="00FF0972" w:rsidRDefault="00FF0972" w:rsidP="00FF0972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auto"/>
                <w:sz w:val="22"/>
                <w:szCs w:val="22"/>
              </w:rPr>
              <w:t xml:space="preserve">2D Mobile Multiplayer Game using </w:t>
            </w:r>
            <w:proofErr w:type="gramStart"/>
            <w:r>
              <w:rPr>
                <w:rFonts w:cstheme="minorHAnsi"/>
                <w:b/>
                <w:bCs/>
                <w:color w:val="auto"/>
                <w:sz w:val="22"/>
                <w:szCs w:val="22"/>
              </w:rPr>
              <w:t>Unity(</w:t>
            </w:r>
            <w:proofErr w:type="gramEnd"/>
            <w:r>
              <w:rPr>
                <w:rFonts w:cstheme="minorHAnsi"/>
                <w:b/>
                <w:bCs/>
                <w:color w:val="auto"/>
                <w:sz w:val="22"/>
                <w:szCs w:val="22"/>
              </w:rPr>
              <w:t>March – April 2020)</w:t>
            </w:r>
          </w:p>
          <w:p w14:paraId="55B823A0" w14:textId="7B7A2956" w:rsidR="00FF0972" w:rsidRPr="00FF0972" w:rsidRDefault="00FF0972" w:rsidP="00FF0972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 xml:space="preserve">A Mobile multiplayer app developed for Android using Unity game engine. It involved </w:t>
            </w:r>
            <w:r w:rsidR="003E3FB0">
              <w:rPr>
                <w:rFonts w:cstheme="minorHAnsi"/>
                <w:color w:val="auto"/>
                <w:sz w:val="20"/>
                <w:szCs w:val="20"/>
              </w:rPr>
              <w:t>PVP ninja fighting with swords and bows. The multiplayer lobby was built using Mirror</w:t>
            </w:r>
          </w:p>
          <w:p w14:paraId="75798BDE" w14:textId="637D8684" w:rsidR="00FF0972" w:rsidRDefault="00FF0972" w:rsidP="00FF0972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cstheme="minorHAnsi"/>
                <w:b/>
                <w:bCs/>
                <w:color w:val="auto"/>
                <w:sz w:val="20"/>
                <w:szCs w:val="20"/>
              </w:rPr>
            </w:pPr>
            <w:r w:rsidRPr="00FF0972">
              <w:rPr>
                <w:rFonts w:cstheme="minorHAnsi"/>
                <w:b/>
                <w:bCs/>
                <w:color w:val="auto"/>
                <w:sz w:val="20"/>
                <w:szCs w:val="20"/>
              </w:rPr>
              <w:t xml:space="preserve">3D Game </w:t>
            </w:r>
            <w:r w:rsidRPr="00FF0972">
              <w:rPr>
                <w:rFonts w:cstheme="minorHAnsi"/>
                <w:b/>
                <w:bCs/>
                <w:color w:val="auto"/>
                <w:sz w:val="22"/>
                <w:szCs w:val="22"/>
              </w:rPr>
              <w:t>Character</w:t>
            </w:r>
            <w:r w:rsidRPr="00FF0972">
              <w:rPr>
                <w:rFonts w:cstheme="minorHAnsi"/>
                <w:b/>
                <w:bCs/>
                <w:color w:val="auto"/>
                <w:sz w:val="20"/>
                <w:szCs w:val="20"/>
              </w:rPr>
              <w:t xml:space="preserve"> Modelling (September 2020)</w:t>
            </w:r>
          </w:p>
          <w:p w14:paraId="4E4E5F0B" w14:textId="76571F08" w:rsidR="00FF0972" w:rsidRPr="00FF0972" w:rsidRDefault="00FF0972" w:rsidP="00FF0972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 xml:space="preserve">AAA Male Character Modelling Pipeline. The base mesh was sculpted in </w:t>
            </w:r>
            <w:proofErr w:type="spellStart"/>
            <w:r>
              <w:rPr>
                <w:rFonts w:cstheme="minorHAnsi"/>
                <w:color w:val="auto"/>
                <w:sz w:val="20"/>
                <w:szCs w:val="20"/>
              </w:rPr>
              <w:t>Zbrush</w:t>
            </w:r>
            <w:proofErr w:type="spellEnd"/>
            <w:r>
              <w:rPr>
                <w:rFonts w:cstheme="minorHAnsi"/>
                <w:color w:val="auto"/>
                <w:sz w:val="20"/>
                <w:szCs w:val="20"/>
              </w:rPr>
              <w:t>. Maya was used for Modelling of props and retopology of the character. Marvelous designer was used for clothing and Substance painter for texturing of the character.</w:t>
            </w:r>
          </w:p>
        </w:tc>
        <w:tc>
          <w:tcPr>
            <w:tcW w:w="604" w:type="dxa"/>
          </w:tcPr>
          <w:p w14:paraId="2FA10516" w14:textId="77777777" w:rsidR="00CA7A99" w:rsidRPr="009D38AD" w:rsidRDefault="00CA7A99" w:rsidP="00CA7A99">
            <w:pPr>
              <w:spacing w:before="40"/>
              <w:rPr>
                <w:rFonts w:cstheme="minorHAnsi"/>
              </w:rPr>
            </w:pPr>
          </w:p>
        </w:tc>
        <w:tc>
          <w:tcPr>
            <w:tcW w:w="690" w:type="dxa"/>
            <w:vMerge w:val="restart"/>
          </w:tcPr>
          <w:p w14:paraId="4F4CD989" w14:textId="77777777" w:rsidR="00CA7A99" w:rsidRPr="009D38AD" w:rsidRDefault="00CA7A99" w:rsidP="00CA7A99">
            <w:pPr>
              <w:spacing w:before="40"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74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52422D9E" w14:textId="0621CECF" w:rsidR="00CA7A99" w:rsidRPr="009D38AD" w:rsidRDefault="00CA7A99" w:rsidP="00CA7A99">
            <w:pPr>
              <w:pStyle w:val="Heading2"/>
              <w:spacing w:line="276" w:lineRule="auto"/>
              <w:outlineLvl w:val="1"/>
              <w:rPr>
                <w:rFonts w:cstheme="minorHAnsi"/>
                <w:i/>
                <w:iCs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 xml:space="preserve">Bachelor’s in </w:t>
            </w:r>
            <w:r w:rsidR="00224A4E" w:rsidRPr="009D38AD">
              <w:rPr>
                <w:rFonts w:cstheme="minorHAnsi"/>
                <w:sz w:val="20"/>
                <w:szCs w:val="20"/>
              </w:rPr>
              <w:t xml:space="preserve">Electrical and Electronics Engineering- </w:t>
            </w:r>
            <w:r w:rsidR="00224A4E" w:rsidRPr="009D38AD">
              <w:rPr>
                <w:rFonts w:cstheme="minorHAnsi"/>
                <w:i/>
                <w:iCs/>
                <w:sz w:val="20"/>
                <w:szCs w:val="20"/>
              </w:rPr>
              <w:t>Easwari Engineering</w:t>
            </w:r>
            <w:r w:rsidR="00224A4E" w:rsidRPr="009D38AD">
              <w:rPr>
                <w:rFonts w:cstheme="minorHAnsi"/>
                <w:b w:val="0"/>
                <w:bCs/>
                <w:i/>
                <w:iCs/>
                <w:sz w:val="20"/>
                <w:szCs w:val="20"/>
              </w:rPr>
              <w:t xml:space="preserve"> </w:t>
            </w:r>
            <w:r w:rsidR="00224A4E" w:rsidRPr="003C4C29">
              <w:rPr>
                <w:rFonts w:cstheme="minorHAnsi"/>
                <w:b w:val="0"/>
                <w:bCs/>
                <w:i/>
                <w:iCs/>
                <w:sz w:val="22"/>
                <w:szCs w:val="22"/>
              </w:rPr>
              <w:t>College</w:t>
            </w:r>
          </w:p>
          <w:p w14:paraId="151D4945" w14:textId="5EE7B6B1" w:rsidR="00224A4E" w:rsidRPr="009D38AD" w:rsidRDefault="00224A4E" w:rsidP="00224A4E">
            <w:pPr>
              <w:jc w:val="both"/>
              <w:rPr>
                <w:rFonts w:cstheme="minorHAnsi"/>
                <w:color w:val="005A68" w:themeColor="accent1" w:themeShade="BF"/>
                <w:sz w:val="20"/>
                <w:szCs w:val="20"/>
              </w:rPr>
            </w:pP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>First Class</w:t>
            </w:r>
          </w:p>
          <w:p w14:paraId="4FDCDFDD" w14:textId="77777777" w:rsidR="00CA7A99" w:rsidRPr="009D38AD" w:rsidRDefault="00CA7A99" w:rsidP="00CA7A99">
            <w:pPr>
              <w:pStyle w:val="Date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2015-2019</w:t>
            </w:r>
          </w:p>
          <w:p w14:paraId="6784F67A" w14:textId="5A474941" w:rsidR="00CA7A99" w:rsidRPr="009D38AD" w:rsidRDefault="00CA7A99" w:rsidP="00224A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7A99" w:rsidRPr="00162614" w14:paraId="41755970" w14:textId="77777777" w:rsidTr="006A4465">
        <w:trPr>
          <w:trHeight w:val="1421"/>
        </w:trPr>
        <w:tc>
          <w:tcPr>
            <w:tcW w:w="6059" w:type="dxa"/>
            <w:vMerge/>
            <w:vAlign w:val="center"/>
          </w:tcPr>
          <w:p w14:paraId="1276B3C8" w14:textId="77777777" w:rsidR="00CA7A99" w:rsidRPr="009D38AD" w:rsidRDefault="00CA7A99" w:rsidP="00CA7A99">
            <w:pPr>
              <w:pStyle w:val="Heading3"/>
              <w:ind w:left="-113"/>
              <w:outlineLvl w:val="2"/>
              <w:rPr>
                <w:rFonts w:cstheme="minorHAnsi"/>
              </w:rPr>
            </w:pPr>
          </w:p>
        </w:tc>
        <w:tc>
          <w:tcPr>
            <w:tcW w:w="604" w:type="dxa"/>
          </w:tcPr>
          <w:p w14:paraId="6EDBB6BA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</w:tcPr>
          <w:p w14:paraId="7DFDEAD0" w14:textId="77777777" w:rsidR="00CA7A99" w:rsidRPr="009D38AD" w:rsidRDefault="00CA7A99" w:rsidP="00CA7A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11262779" w14:textId="7CBD2BF7" w:rsidR="00CA7A99" w:rsidRPr="009D38AD" w:rsidRDefault="00CA7A99" w:rsidP="00CA7A99">
            <w:pPr>
              <w:pStyle w:val="Heading2"/>
              <w:spacing w:line="276" w:lineRule="auto"/>
              <w:outlineLvl w:val="1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 xml:space="preserve">HSLC Tamil Nadu State </w:t>
            </w:r>
            <w:r w:rsidRPr="009D38AD">
              <w:rPr>
                <w:rFonts w:cstheme="minorHAnsi"/>
                <w:sz w:val="20"/>
                <w:szCs w:val="20"/>
              </w:rPr>
              <w:br/>
              <w:t>Board</w:t>
            </w:r>
            <w:r w:rsidR="00224A4E" w:rsidRPr="009D38AD">
              <w:rPr>
                <w:rFonts w:cstheme="minorHAnsi"/>
                <w:sz w:val="20"/>
                <w:szCs w:val="20"/>
              </w:rPr>
              <w:t xml:space="preserve">- </w:t>
            </w:r>
            <w:r w:rsidR="00224A4E" w:rsidRPr="009D38AD">
              <w:rPr>
                <w:rFonts w:cstheme="minorHAnsi"/>
                <w:i/>
                <w:iCs/>
                <w:sz w:val="20"/>
                <w:szCs w:val="20"/>
              </w:rPr>
              <w:t>GRT Mahalakshmi Vidyalaya</w:t>
            </w:r>
          </w:p>
          <w:p w14:paraId="6866A049" w14:textId="214CAA9C" w:rsidR="00224A4E" w:rsidRPr="009D38AD" w:rsidRDefault="00224A4E" w:rsidP="00224A4E">
            <w:pPr>
              <w:rPr>
                <w:rFonts w:cstheme="minorHAnsi"/>
                <w:color w:val="005A68" w:themeColor="accent1" w:themeShade="BF"/>
                <w:sz w:val="20"/>
                <w:szCs w:val="20"/>
              </w:rPr>
            </w:pP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 xml:space="preserve">95% - 1140/1200 </w:t>
            </w:r>
          </w:p>
          <w:p w14:paraId="6BBB72A1" w14:textId="77777777" w:rsidR="00224A4E" w:rsidRPr="009D38AD" w:rsidRDefault="00CA7A99" w:rsidP="00224A4E">
            <w:pPr>
              <w:pStyle w:val="Date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201</w:t>
            </w:r>
            <w:r w:rsidR="00224A4E" w:rsidRPr="009D38AD">
              <w:rPr>
                <w:rFonts w:cstheme="minorHAnsi"/>
                <w:sz w:val="20"/>
                <w:szCs w:val="20"/>
              </w:rPr>
              <w:t>3-2015</w:t>
            </w:r>
          </w:p>
          <w:p w14:paraId="46BC50D2" w14:textId="6A6CDB53" w:rsidR="00224A4E" w:rsidRPr="009D38AD" w:rsidRDefault="00224A4E" w:rsidP="00224A4E">
            <w:pPr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Majored – Computer Science.</w:t>
            </w:r>
          </w:p>
        </w:tc>
      </w:tr>
    </w:tbl>
    <w:p w14:paraId="30104768" w14:textId="67C0F073" w:rsidR="003E3FB0" w:rsidRPr="003E3FB0" w:rsidRDefault="003E3FB0" w:rsidP="003E3FB0">
      <w:pPr>
        <w:tabs>
          <w:tab w:val="left" w:pos="8340"/>
        </w:tabs>
      </w:pPr>
    </w:p>
    <w:sectPr w:rsidR="003E3FB0" w:rsidRPr="003E3FB0" w:rsidSect="00F50BC6">
      <w:headerReference w:type="default" r:id="rId17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8F96A" w14:textId="77777777" w:rsidR="007C7752" w:rsidRDefault="007C7752" w:rsidP="00BA3E51">
      <w:pPr>
        <w:spacing w:line="240" w:lineRule="auto"/>
      </w:pPr>
      <w:r>
        <w:separator/>
      </w:r>
    </w:p>
  </w:endnote>
  <w:endnote w:type="continuationSeparator" w:id="0">
    <w:p w14:paraId="446D0FE7" w14:textId="77777777" w:rsidR="007C7752" w:rsidRDefault="007C7752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1EDE1" w14:textId="77777777" w:rsidR="007C7752" w:rsidRDefault="007C7752" w:rsidP="00BA3E51">
      <w:pPr>
        <w:spacing w:line="240" w:lineRule="auto"/>
      </w:pPr>
      <w:r>
        <w:separator/>
      </w:r>
    </w:p>
  </w:footnote>
  <w:footnote w:type="continuationSeparator" w:id="0">
    <w:p w14:paraId="2BAE3BC0" w14:textId="77777777" w:rsidR="007C7752" w:rsidRDefault="007C7752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9C5F6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02D84152" wp14:editId="3D4EA67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816840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D557F4D" wp14:editId="24016373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925E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6450E846" wp14:editId="0EEBB9CC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81AB89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04437DF6" wp14:editId="2C43F85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7A13E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469B27BA" wp14:editId="494FE9A7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2AC03A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19C398C4" wp14:editId="7FC85CA8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3C4D6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4497A7D8" wp14:editId="090EEB67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D1611D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1C699168" wp14:editId="18FC0518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EBA11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alt="Earth icon" style="width:10.8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8763E8"/>
    <w:multiLevelType w:val="hybridMultilevel"/>
    <w:tmpl w:val="51942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24D2"/>
    <w:multiLevelType w:val="multilevel"/>
    <w:tmpl w:val="A934C0CA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43062"/>
    <w:multiLevelType w:val="multilevel"/>
    <w:tmpl w:val="A934C0CA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83077"/>
    <w:multiLevelType w:val="hybridMultilevel"/>
    <w:tmpl w:val="00341588"/>
    <w:lvl w:ilvl="0" w:tplc="6FF235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BE32EF"/>
    <w:multiLevelType w:val="hybridMultilevel"/>
    <w:tmpl w:val="877AC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456F1"/>
    <w:multiLevelType w:val="hybridMultilevel"/>
    <w:tmpl w:val="47225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77358"/>
    <w:multiLevelType w:val="hybridMultilevel"/>
    <w:tmpl w:val="F59AD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94A98"/>
    <w:multiLevelType w:val="multilevel"/>
    <w:tmpl w:val="0DFA88B4"/>
    <w:numStyleLink w:val="BullettedList"/>
  </w:abstractNum>
  <w:num w:numId="1">
    <w:abstractNumId w:val="10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4"/>
  </w:num>
  <w:num w:numId="9">
    <w:abstractNumId w:val="5"/>
  </w:num>
  <w:num w:numId="10">
    <w:abstractNumId w:val="9"/>
  </w:num>
  <w:num w:numId="11">
    <w:abstractNumId w:val="6"/>
  </w:num>
  <w:num w:numId="12">
    <w:abstractNumId w:val="12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1NDS3MDSzsDQ0NLRQ0lEKTi0uzszPAykwqwUAXKnTdSwAAAA="/>
  </w:docVars>
  <w:rsids>
    <w:rsidRoot w:val="00B83DA7"/>
    <w:rsid w:val="00025D23"/>
    <w:rsid w:val="000407F5"/>
    <w:rsid w:val="00041F8A"/>
    <w:rsid w:val="00045F2E"/>
    <w:rsid w:val="00055BBC"/>
    <w:rsid w:val="00073BF3"/>
    <w:rsid w:val="00081B51"/>
    <w:rsid w:val="000B0349"/>
    <w:rsid w:val="000D3891"/>
    <w:rsid w:val="000F3FE2"/>
    <w:rsid w:val="00140582"/>
    <w:rsid w:val="00150A80"/>
    <w:rsid w:val="00161EFE"/>
    <w:rsid w:val="00162614"/>
    <w:rsid w:val="00176164"/>
    <w:rsid w:val="00177BCB"/>
    <w:rsid w:val="001A313A"/>
    <w:rsid w:val="001C6718"/>
    <w:rsid w:val="00200FC4"/>
    <w:rsid w:val="00217454"/>
    <w:rsid w:val="00224A4E"/>
    <w:rsid w:val="002251C8"/>
    <w:rsid w:val="002631CF"/>
    <w:rsid w:val="00293BB8"/>
    <w:rsid w:val="002A17CA"/>
    <w:rsid w:val="002A4A92"/>
    <w:rsid w:val="002D5478"/>
    <w:rsid w:val="00360546"/>
    <w:rsid w:val="00364B5C"/>
    <w:rsid w:val="00373FC8"/>
    <w:rsid w:val="003B3A48"/>
    <w:rsid w:val="003C4C29"/>
    <w:rsid w:val="003C5242"/>
    <w:rsid w:val="003E1F72"/>
    <w:rsid w:val="003E3FB0"/>
    <w:rsid w:val="003E7783"/>
    <w:rsid w:val="00421B51"/>
    <w:rsid w:val="00442A0E"/>
    <w:rsid w:val="00443C70"/>
    <w:rsid w:val="004B419A"/>
    <w:rsid w:val="004E6AB2"/>
    <w:rsid w:val="00535F87"/>
    <w:rsid w:val="00564622"/>
    <w:rsid w:val="005735C8"/>
    <w:rsid w:val="00593DA1"/>
    <w:rsid w:val="005A5F6C"/>
    <w:rsid w:val="005B3227"/>
    <w:rsid w:val="005E0657"/>
    <w:rsid w:val="00627BEE"/>
    <w:rsid w:val="006755BF"/>
    <w:rsid w:val="006A4465"/>
    <w:rsid w:val="006C0673"/>
    <w:rsid w:val="006C75D7"/>
    <w:rsid w:val="00706B04"/>
    <w:rsid w:val="007348CC"/>
    <w:rsid w:val="00747832"/>
    <w:rsid w:val="007C7752"/>
    <w:rsid w:val="007E5AAA"/>
    <w:rsid w:val="007E6083"/>
    <w:rsid w:val="007F586B"/>
    <w:rsid w:val="0081316C"/>
    <w:rsid w:val="00855181"/>
    <w:rsid w:val="008643BF"/>
    <w:rsid w:val="00893796"/>
    <w:rsid w:val="008A5597"/>
    <w:rsid w:val="008A65BA"/>
    <w:rsid w:val="008B1112"/>
    <w:rsid w:val="008D4A99"/>
    <w:rsid w:val="008E6DF6"/>
    <w:rsid w:val="009002CC"/>
    <w:rsid w:val="00914419"/>
    <w:rsid w:val="00935402"/>
    <w:rsid w:val="00962E61"/>
    <w:rsid w:val="00974F2C"/>
    <w:rsid w:val="00976E5A"/>
    <w:rsid w:val="00986331"/>
    <w:rsid w:val="009C7105"/>
    <w:rsid w:val="009D38AD"/>
    <w:rsid w:val="009E3575"/>
    <w:rsid w:val="009E6B95"/>
    <w:rsid w:val="009F096F"/>
    <w:rsid w:val="00A3712C"/>
    <w:rsid w:val="00AB7FE5"/>
    <w:rsid w:val="00AC1E5A"/>
    <w:rsid w:val="00AD3441"/>
    <w:rsid w:val="00B52B35"/>
    <w:rsid w:val="00B83DA7"/>
    <w:rsid w:val="00B87E22"/>
    <w:rsid w:val="00BA2710"/>
    <w:rsid w:val="00BA2D2C"/>
    <w:rsid w:val="00BA3E51"/>
    <w:rsid w:val="00BB3142"/>
    <w:rsid w:val="00BE5A34"/>
    <w:rsid w:val="00C155FC"/>
    <w:rsid w:val="00C45D7E"/>
    <w:rsid w:val="00CA7A99"/>
    <w:rsid w:val="00CB1D3C"/>
    <w:rsid w:val="00D17783"/>
    <w:rsid w:val="00D56264"/>
    <w:rsid w:val="00D666BB"/>
    <w:rsid w:val="00D8505D"/>
    <w:rsid w:val="00DE6C8E"/>
    <w:rsid w:val="00E04462"/>
    <w:rsid w:val="00E20245"/>
    <w:rsid w:val="00E26869"/>
    <w:rsid w:val="00E270D1"/>
    <w:rsid w:val="00E35010"/>
    <w:rsid w:val="00E35B79"/>
    <w:rsid w:val="00E4379F"/>
    <w:rsid w:val="00E80C1C"/>
    <w:rsid w:val="00E84964"/>
    <w:rsid w:val="00EA0042"/>
    <w:rsid w:val="00EF639B"/>
    <w:rsid w:val="00F50BC6"/>
    <w:rsid w:val="00F908C3"/>
    <w:rsid w:val="00FE2094"/>
    <w:rsid w:val="00FE6C5D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B87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vigneshmohan1698.github.io/Portfolio/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GNESH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37B47C537EB4DA2950940FBFE8A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1B019-EB1B-4187-B02D-1AEC53EC001A}"/>
      </w:docPartPr>
      <w:docPartBody>
        <w:p w:rsidR="00030619" w:rsidRDefault="007A462F">
          <w:pPr>
            <w:pStyle w:val="337B47C537EB4DA2950940FBFE8AC210"/>
          </w:pPr>
          <w:r w:rsidRPr="00162614">
            <w:t>CONTACT</w:t>
          </w:r>
        </w:p>
      </w:docPartBody>
    </w:docPart>
    <w:docPart>
      <w:docPartPr>
        <w:name w:val="DE8C803ADE964C2FA269B04C742E3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B39BC-91E9-46DC-8CAD-94E1E01A0140}"/>
      </w:docPartPr>
      <w:docPartBody>
        <w:p w:rsidR="00742B4D" w:rsidRDefault="002030B0" w:rsidP="002030B0">
          <w:pPr>
            <w:pStyle w:val="DE8C803ADE964C2FA269B04C742E324F"/>
          </w:pPr>
          <w:r>
            <w:t>EXPERIENCE</w:t>
          </w:r>
        </w:p>
      </w:docPartBody>
    </w:docPart>
    <w:docPart>
      <w:docPartPr>
        <w:name w:val="AB19BA551E424273A3D3424D1F0A5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B13C-F62D-47A2-A796-17BF0581B0AD}"/>
      </w:docPartPr>
      <w:docPartBody>
        <w:p w:rsidR="00742B4D" w:rsidRDefault="002030B0" w:rsidP="002030B0">
          <w:pPr>
            <w:pStyle w:val="AB19BA551E424273A3D3424D1F0A50C6"/>
          </w:pPr>
          <w:r w:rsidRPr="00162614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42"/>
    <w:rsid w:val="00030619"/>
    <w:rsid w:val="000777AD"/>
    <w:rsid w:val="002030B0"/>
    <w:rsid w:val="002D5098"/>
    <w:rsid w:val="00447963"/>
    <w:rsid w:val="004B20BC"/>
    <w:rsid w:val="00742B4D"/>
    <w:rsid w:val="007A462F"/>
    <w:rsid w:val="009C0227"/>
    <w:rsid w:val="00D87BB2"/>
    <w:rsid w:val="00E93C42"/>
    <w:rsid w:val="00F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337B47C537EB4DA2950940FBFE8AC210">
    <w:name w:val="337B47C537EB4DA2950940FBFE8AC210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DE8C803ADE964C2FA269B04C742E324F">
    <w:name w:val="DE8C803ADE964C2FA269B04C742E324F"/>
    <w:rsid w:val="002030B0"/>
  </w:style>
  <w:style w:type="paragraph" w:customStyle="1" w:styleId="AB19BA551E424273A3D3424D1F0A50C6">
    <w:name w:val="AB19BA551E424273A3D3424D1F0A50C6"/>
    <w:rsid w:val="002030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2020-10-24T08:32:00Z</dcterms:created>
  <dcterms:modified xsi:type="dcterms:W3CDTF">2020-10-24T08:32:00Z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