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7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8"/>
        <w:gridCol w:w="604"/>
        <w:gridCol w:w="690"/>
        <w:gridCol w:w="400"/>
        <w:gridCol w:w="3474"/>
      </w:tblGrid>
      <w:tr w:rsidR="00B83DA7" w:rsidRPr="00162614" w14:paraId="197E8661" w14:textId="77777777" w:rsidTr="006A4465">
        <w:trPr>
          <w:trHeight w:val="560"/>
        </w:trPr>
        <w:tc>
          <w:tcPr>
            <w:tcW w:w="6059" w:type="dxa"/>
            <w:vMerge w:val="restart"/>
            <w:shd w:val="clear" w:color="auto" w:fill="auto"/>
          </w:tcPr>
          <w:p w14:paraId="70A9EC57" w14:textId="5A079C63" w:rsidR="00CB1D3C" w:rsidRDefault="00B83DA7" w:rsidP="00974F2C">
            <w:pPr>
              <w:pStyle w:val="Subtitle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D38AD">
              <w:rPr>
                <w:rFonts w:asciiTheme="minorHAnsi" w:hAnsiTheme="minorHAnsi" w:cstheme="minorHAnsi"/>
                <w:color w:val="FFFFFF" w:themeColor="background1"/>
              </w:rPr>
              <w:t>Vignesh mohan</w:t>
            </w:r>
          </w:p>
          <w:p w14:paraId="71075CDA" w14:textId="4281FDB3" w:rsidR="003C4C29" w:rsidRDefault="003C4C29" w:rsidP="003C4C29"/>
          <w:p w14:paraId="0FEE8217" w14:textId="082739CB" w:rsidR="003C4C29" w:rsidRPr="003C4C29" w:rsidRDefault="003C4C29" w:rsidP="003C4C29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Online Portfolio</w:t>
            </w:r>
            <w:r w:rsidR="00161EFE">
              <w:rPr>
                <w:color w:val="FFFFFF" w:themeColor="background1"/>
                <w:sz w:val="22"/>
                <w:szCs w:val="22"/>
              </w:rPr>
              <w:t xml:space="preserve"> link</w:t>
            </w:r>
            <w:r>
              <w:rPr>
                <w:color w:val="FFFFFF" w:themeColor="background1"/>
                <w:sz w:val="22"/>
                <w:szCs w:val="22"/>
              </w:rPr>
              <w:t>:</w:t>
            </w:r>
            <w:r w:rsidRPr="003C4C29">
              <w:rPr>
                <w:color w:val="FFFFFF" w:themeColor="background1"/>
                <w:sz w:val="22"/>
                <w:szCs w:val="22"/>
              </w:rPr>
              <w:t xml:space="preserve"> </w:t>
            </w:r>
            <w:hyperlink r:id="rId10" w:history="1">
              <w:r w:rsidRPr="003C4C29">
                <w:rPr>
                  <w:color w:val="0000FF"/>
                  <w:sz w:val="22"/>
                  <w:szCs w:val="22"/>
                  <w:u w:val="single"/>
                </w:rPr>
                <w:t>https://vigneshmohan1698.github.io/Portfolio/</w:t>
              </w:r>
            </w:hyperlink>
          </w:p>
          <w:p w14:paraId="41DCC3DC" w14:textId="77777777" w:rsidR="00B83DA7" w:rsidRPr="009D38AD" w:rsidRDefault="00B83DA7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D52AB4F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7782CE1D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9D38AD" w:rsidRDefault="00B83DA7" w:rsidP="00974F2C">
            <w:pPr>
              <w:pStyle w:val="Heading3"/>
              <w:outlineLvl w:val="2"/>
              <w:rPr>
                <w:rFonts w:cstheme="minorHAnsi"/>
                <w:b/>
                <w:bCs/>
              </w:rPr>
            </w:pPr>
            <w:r w:rsidRPr="009D38AD">
              <w:rPr>
                <w:rFonts w:cstheme="minorHAnsi"/>
                <w:b/>
                <w:bCs/>
              </w:rPr>
              <w:t xml:space="preserve">Web </w:t>
            </w:r>
            <w:r w:rsidR="00360546" w:rsidRPr="009D38AD">
              <w:rPr>
                <w:rFonts w:cstheme="minorHAnsi"/>
                <w:b/>
                <w:bCs/>
              </w:rPr>
              <w:t xml:space="preserve">Application </w:t>
            </w:r>
            <w:r w:rsidRPr="009D38AD">
              <w:rPr>
                <w:rFonts w:cstheme="minorHAnsi"/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6A4465">
        <w:trPr>
          <w:trHeight w:val="559"/>
        </w:trPr>
        <w:tc>
          <w:tcPr>
            <w:tcW w:w="6059" w:type="dxa"/>
            <w:vMerge/>
            <w:shd w:val="clear" w:color="auto" w:fill="auto"/>
          </w:tcPr>
          <w:p w14:paraId="25F60564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6A39921C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shd w:val="clear" w:color="auto" w:fill="auto"/>
          </w:tcPr>
          <w:p w14:paraId="3DA732A2" w14:textId="77777777" w:rsidR="00CB1D3C" w:rsidRPr="009D38AD" w:rsidRDefault="00CB1D3C" w:rsidP="00974F2C">
            <w:pPr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333E155E" w:rsidR="003C4C29" w:rsidRPr="003C4C29" w:rsidRDefault="00B83DA7" w:rsidP="003C4C29">
            <w:pPr>
              <w:pStyle w:val="Heading4"/>
              <w:outlineLvl w:val="3"/>
              <w:rPr>
                <w:rFonts w:cstheme="minorHAnsi"/>
                <w:color w:val="FFFFFF" w:themeColor="background1"/>
              </w:rPr>
            </w:pPr>
            <w:r w:rsidRPr="009D38AD">
              <w:rPr>
                <w:rFonts w:cstheme="minorHAnsi"/>
                <w:color w:val="FFFFFF" w:themeColor="background1"/>
              </w:rPr>
              <w:t>Game deve</w:t>
            </w:r>
            <w:r w:rsidR="00360546" w:rsidRPr="009D38AD">
              <w:rPr>
                <w:rFonts w:cstheme="minorHAnsi"/>
                <w:color w:val="FFFFFF" w:themeColor="background1"/>
              </w:rPr>
              <w:t>lopment and Design</w:t>
            </w:r>
          </w:p>
        </w:tc>
      </w:tr>
      <w:tr w:rsidR="00B83DA7" w:rsidRPr="00162614" w14:paraId="7653F146" w14:textId="77777777" w:rsidTr="006A4465">
        <w:trPr>
          <w:trHeight w:val="1194"/>
        </w:trPr>
        <w:tc>
          <w:tcPr>
            <w:tcW w:w="6059" w:type="dxa"/>
            <w:vMerge/>
            <w:shd w:val="clear" w:color="auto" w:fill="auto"/>
          </w:tcPr>
          <w:p w14:paraId="47FBAF1E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1D79DB1B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66D7600A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9D38AD" w:rsidRDefault="00CB1D3C" w:rsidP="00974F2C">
            <w:pPr>
              <w:pStyle w:val="Heading5"/>
              <w:outlineLvl w:val="4"/>
              <w:rPr>
                <w:rFonts w:cstheme="minorHAnsi"/>
              </w:rPr>
            </w:pPr>
          </w:p>
        </w:tc>
      </w:tr>
      <w:tr w:rsidR="00B83DA7" w:rsidRPr="00162614" w14:paraId="1E53361D" w14:textId="77777777" w:rsidTr="006A4465">
        <w:trPr>
          <w:trHeight w:val="793"/>
        </w:trPr>
        <w:tc>
          <w:tcPr>
            <w:tcW w:w="6059" w:type="dxa"/>
            <w:vAlign w:val="center"/>
          </w:tcPr>
          <w:p w14:paraId="0D5C0B3C" w14:textId="15F2E6B8" w:rsidR="00CB1D3C" w:rsidRPr="009D38AD" w:rsidRDefault="009E6B95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Certifications</w:t>
            </w:r>
            <w:r w:rsidR="002631CF" w:rsidRPr="009D38AD">
              <w:rPr>
                <w:rFonts w:asciiTheme="minorHAnsi" w:hAnsiTheme="minorHAnsi" w:cstheme="minorHAnsi"/>
              </w:rPr>
              <w:t xml:space="preserve"> and Awards</w:t>
            </w:r>
          </w:p>
        </w:tc>
        <w:tc>
          <w:tcPr>
            <w:tcW w:w="604" w:type="dxa"/>
          </w:tcPr>
          <w:p w14:paraId="1F27B991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5206AF10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6576EC46" w14:textId="77777777" w:rsidR="00CB1D3C" w:rsidRPr="009D38AD" w:rsidRDefault="00A22457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9D38AD">
                  <w:rPr>
                    <w:rFonts w:asciiTheme="minorHAnsi" w:hAnsiTheme="minorHAnsi" w:cstheme="minorHAnsi"/>
                  </w:rPr>
                  <w:t>CONTACT</w:t>
                </w:r>
              </w:sdtContent>
            </w:sdt>
          </w:p>
        </w:tc>
      </w:tr>
      <w:tr w:rsidR="00B83DA7" w:rsidRPr="00162614" w14:paraId="668D0159" w14:textId="77777777" w:rsidTr="006A4465">
        <w:trPr>
          <w:trHeight w:val="640"/>
        </w:trPr>
        <w:tc>
          <w:tcPr>
            <w:tcW w:w="6059" w:type="dxa"/>
            <w:vMerge w:val="restart"/>
            <w:vAlign w:val="center"/>
          </w:tcPr>
          <w:p w14:paraId="794FB399" w14:textId="4B7AF71D" w:rsidR="008D4A99" w:rsidRPr="009D38AD" w:rsidRDefault="009E6B95" w:rsidP="009E6B95">
            <w:pPr>
              <w:rPr>
                <w:rFonts w:cstheme="minorHAnsi"/>
                <w:color w:val="00798B" w:themeColor="accent1"/>
                <w:sz w:val="24"/>
                <w:szCs w:val="24"/>
              </w:rPr>
            </w:pPr>
            <w:r w:rsidRPr="009D38AD">
              <w:rPr>
                <w:rFonts w:cstheme="minorHAnsi"/>
                <w:color w:val="00798B" w:themeColor="accent1"/>
                <w:sz w:val="24"/>
                <w:szCs w:val="24"/>
              </w:rPr>
              <w:t>CERTIFICATIONS:</w:t>
            </w:r>
          </w:p>
          <w:p w14:paraId="4C2871C8" w14:textId="77777777" w:rsidR="000F52E0" w:rsidRPr="009D38AD" w:rsidRDefault="000F52E0" w:rsidP="000F52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46A1F06E" w14:textId="5F79298B" w:rsidR="000F52E0" w:rsidRPr="009D38AD" w:rsidRDefault="000F52E0" w:rsidP="000F52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3D Male Character modelling using Maya, </w:t>
            </w: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Zbrush</w:t>
            </w:r>
            <w:proofErr w:type="spellEnd"/>
            <w:r>
              <w:rPr>
                <w:rFonts w:cstheme="minorHAnsi"/>
                <w:color w:val="auto"/>
                <w:sz w:val="20"/>
                <w:szCs w:val="20"/>
              </w:rPr>
              <w:t xml:space="preserve"> and Substance Painter</w:t>
            </w:r>
            <w:r w:rsidR="00392E49">
              <w:rPr>
                <w:rFonts w:cstheme="minorHAnsi"/>
                <w:color w:val="auto"/>
                <w:sz w:val="20"/>
                <w:szCs w:val="20"/>
              </w:rPr>
              <w:t xml:space="preserve"> – Victor3D (Udemy)</w:t>
            </w:r>
          </w:p>
          <w:p w14:paraId="4D919695" w14:textId="77777777" w:rsidR="000F52E0" w:rsidRPr="009D38AD" w:rsidRDefault="000F52E0" w:rsidP="000F52E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C, C++ programming – SRM axis intellects</w:t>
            </w:r>
          </w:p>
          <w:p w14:paraId="7C80B69B" w14:textId="707A03C0" w:rsidR="00BA2710" w:rsidRPr="009D38AD" w:rsidRDefault="00BA2710" w:rsidP="00BA2710">
            <w:pPr>
              <w:rPr>
                <w:rFonts w:cstheme="minorHAnsi"/>
                <w:color w:val="005A68" w:themeColor="accent1" w:themeShade="BF"/>
                <w:sz w:val="22"/>
                <w:szCs w:val="22"/>
              </w:rPr>
            </w:pPr>
            <w:r w:rsidRPr="009D38AD">
              <w:rPr>
                <w:rFonts w:cstheme="minorHAnsi"/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2FF6E919" w:rsidR="002631CF" w:rsidRPr="009D38AD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Won best project 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and innovative programmer award during </w:t>
            </w:r>
            <w:r w:rsidR="00176164">
              <w:rPr>
                <w:rFonts w:cstheme="minorHAnsi"/>
                <w:color w:val="auto"/>
                <w:sz w:val="20"/>
                <w:szCs w:val="20"/>
              </w:rPr>
              <w:t>LTI training in Web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 xml:space="preserve"> application.</w:t>
            </w:r>
          </w:p>
          <w:p w14:paraId="5C34BF5B" w14:textId="53417350" w:rsidR="002631CF" w:rsidRPr="009D38AD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cstheme="minorHAnsi"/>
                <w:color w:val="auto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Cleared </w:t>
            </w:r>
            <w:r w:rsidR="00360546" w:rsidRPr="009D38AD">
              <w:rPr>
                <w:rFonts w:cstheme="minorHAnsi"/>
                <w:color w:val="auto"/>
                <w:sz w:val="20"/>
                <w:szCs w:val="20"/>
              </w:rPr>
              <w:t>Microsoft national level</w:t>
            </w:r>
            <w:r w:rsidR="002631CF" w:rsidRPr="009D38AD">
              <w:rPr>
                <w:rFonts w:cstheme="minorHAnsi"/>
                <w:color w:val="auto"/>
                <w:sz w:val="20"/>
                <w:szCs w:val="20"/>
              </w:rPr>
              <w:t xml:space="preserve"> C# Brainbench exam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04" w:type="dxa"/>
            <w:vMerge w:val="restart"/>
          </w:tcPr>
          <w:p w14:paraId="6E9DDEB2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  <w:vAlign w:val="center"/>
          </w:tcPr>
          <w:p w14:paraId="39754E4C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6449885B" w14:textId="77777777" w:rsidR="008D4A99" w:rsidRPr="009D38AD" w:rsidRDefault="008D4A99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74010796" w14:textId="77777777" w:rsidR="008D4A99" w:rsidRPr="009D38AD" w:rsidRDefault="00B83DA7" w:rsidP="00974F2C">
            <w:pPr>
              <w:pStyle w:val="Contact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color w:val="00798B" w:themeColor="accent1"/>
                <w:sz w:val="20"/>
                <w:szCs w:val="20"/>
              </w:rPr>
              <w:t>+918015589776</w:t>
            </w:r>
          </w:p>
        </w:tc>
      </w:tr>
      <w:tr w:rsidR="00B83DA7" w:rsidRPr="00162614" w14:paraId="7765F093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4A7996E9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59F51D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3C13A635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58DC17D1" w14:textId="77777777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0E8AA198" w14:textId="77777777" w:rsidR="008D4A99" w:rsidRPr="009D38AD" w:rsidRDefault="00B83DA7" w:rsidP="00974F2C">
            <w:pPr>
              <w:pStyle w:val="Contact1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3/5 Gopalan Street west</w:t>
            </w: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br/>
            </w:r>
            <w:proofErr w:type="spellStart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Mambalam</w:t>
            </w:r>
            <w:proofErr w:type="spellEnd"/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 Chennai-600033</w:t>
            </w:r>
          </w:p>
        </w:tc>
      </w:tr>
      <w:tr w:rsidR="00B83DA7" w:rsidRPr="00162614" w14:paraId="0F706154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1CCB25A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86F261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1B153EB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1912A2DB" w14:textId="5404DB95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4C29">
              <w:rPr>
                <w:rFonts w:cstheme="minorHAnsi"/>
              </w:rPr>
              <w:t xml:space="preserve">     </w:t>
            </w:r>
          </w:p>
        </w:tc>
        <w:tc>
          <w:tcPr>
            <w:tcW w:w="3473" w:type="dxa"/>
            <w:vAlign w:val="center"/>
          </w:tcPr>
          <w:p w14:paraId="7AFE78E2" w14:textId="2B8D7B6F" w:rsidR="008D4A99" w:rsidRPr="009D38AD" w:rsidRDefault="003C4C29" w:rsidP="00974F2C">
            <w:pPr>
              <w:pStyle w:val="Contact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360546" w:rsidRPr="009D38AD">
              <w:rPr>
                <w:rFonts w:cstheme="minorHAnsi"/>
                <w:sz w:val="20"/>
                <w:szCs w:val="20"/>
              </w:rPr>
              <w:t>ignesh.mohan.1698@gmail.com</w:t>
            </w:r>
          </w:p>
        </w:tc>
      </w:tr>
      <w:tr w:rsidR="00CA7A99" w:rsidRPr="00162614" w14:paraId="56280D98" w14:textId="77777777" w:rsidTr="006A4465">
        <w:trPr>
          <w:trHeight w:val="321"/>
        </w:trPr>
        <w:tc>
          <w:tcPr>
            <w:tcW w:w="6059" w:type="dxa"/>
            <w:vMerge/>
            <w:vAlign w:val="center"/>
          </w:tcPr>
          <w:p w14:paraId="6552844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29AA149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7CE52C3C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7EDF0742" w14:textId="1E748B00" w:rsidR="00CA7A99" w:rsidRPr="009D38AD" w:rsidRDefault="00CA7A99" w:rsidP="00CA7A99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4D266CC8" w14:textId="4FAE8600" w:rsidR="00CA7A99" w:rsidRPr="009D38AD" w:rsidRDefault="00CA7A99" w:rsidP="00CA7A99">
            <w:pPr>
              <w:pStyle w:val="Contact2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6A4465">
        <w:trPr>
          <w:trHeight w:val="966"/>
        </w:trPr>
        <w:tc>
          <w:tcPr>
            <w:tcW w:w="6059" w:type="dxa"/>
            <w:vAlign w:val="center"/>
          </w:tcPr>
          <w:p w14:paraId="599E715C" w14:textId="77777777" w:rsidR="00CA7A99" w:rsidRPr="009D38AD" w:rsidRDefault="00A22457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EXPERIENCE</w:t>
                </w:r>
              </w:sdtContent>
            </w:sdt>
          </w:p>
        </w:tc>
        <w:tc>
          <w:tcPr>
            <w:tcW w:w="604" w:type="dxa"/>
          </w:tcPr>
          <w:p w14:paraId="2E6FBAE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0F61F9A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3CB324F4" w14:textId="77777777" w:rsidR="00CA7A99" w:rsidRPr="009D38AD" w:rsidRDefault="00A22457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SKILLS</w:t>
                </w:r>
              </w:sdtContent>
            </w:sdt>
          </w:p>
        </w:tc>
      </w:tr>
      <w:tr w:rsidR="00CA7A99" w:rsidRPr="00B87E22" w14:paraId="2F6E14EF" w14:textId="77777777" w:rsidTr="006A4465">
        <w:trPr>
          <w:trHeight w:val="2076"/>
        </w:trPr>
        <w:tc>
          <w:tcPr>
            <w:tcW w:w="6059" w:type="dxa"/>
            <w:tcBorders>
              <w:bottom w:val="single" w:sz="4" w:space="0" w:color="3A8C95" w:themeColor="accent5" w:themeShade="80"/>
            </w:tcBorders>
          </w:tcPr>
          <w:p w14:paraId="1885A0CC" w14:textId="3323FD75" w:rsidR="00CA7A99" w:rsidRPr="009D38AD" w:rsidRDefault="00454526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>
              <w:rPr>
                <w:rFonts w:cstheme="minorHAnsi"/>
                <w:szCs w:val="28"/>
              </w:rPr>
              <w:t>Indie Game Developer</w:t>
            </w:r>
          </w:p>
          <w:p w14:paraId="597673BF" w14:textId="6DFF1D4E" w:rsidR="00CA7A99" w:rsidRPr="009D38AD" w:rsidRDefault="00454526" w:rsidP="00CA7A99">
            <w:pPr>
              <w:pStyle w:val="Date"/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 2020 - PRESENT</w:t>
            </w:r>
          </w:p>
          <w:p w14:paraId="482CB116" w14:textId="2D9838D8" w:rsidR="00CA7A99" w:rsidRPr="009D38AD" w:rsidRDefault="00454526" w:rsidP="00A820E6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Part time game developer developing games in Unity Game engine. Developed a mobile multiplayer mobile game. (Available in play store soon). Working on a 3D open world Game involving a 3D male protagonist.  </w:t>
            </w:r>
          </w:p>
        </w:tc>
        <w:tc>
          <w:tcPr>
            <w:tcW w:w="604" w:type="dxa"/>
          </w:tcPr>
          <w:p w14:paraId="7592772D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199FCC7A" w14:textId="77777777" w:rsidR="00CA7A99" w:rsidRDefault="00CA7A99" w:rsidP="00CA7A99">
            <w:pPr>
              <w:rPr>
                <w:rFonts w:cstheme="minorHAnsi"/>
              </w:rPr>
            </w:pPr>
          </w:p>
          <w:p w14:paraId="1C596AAE" w14:textId="77777777" w:rsidR="00A3712C" w:rsidRDefault="00A3712C" w:rsidP="00CA7A99">
            <w:pPr>
              <w:rPr>
                <w:rFonts w:cstheme="minorHAnsi"/>
              </w:rPr>
            </w:pPr>
          </w:p>
          <w:p w14:paraId="0EF2DF8E" w14:textId="64F16916" w:rsidR="00AD3441" w:rsidRPr="009D38AD" w:rsidRDefault="00AD3441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Merge w:val="restart"/>
            <w:vAlign w:val="center"/>
          </w:tcPr>
          <w:p w14:paraId="15005AA6" w14:textId="77777777" w:rsidR="00AD3441" w:rsidRDefault="00AD3441" w:rsidP="00AD3441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</w:rPr>
            </w:pPr>
          </w:p>
          <w:p w14:paraId="38BABA0C" w14:textId="77777777" w:rsidR="000F52E0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Autodesk Maya 3D</w:t>
            </w:r>
          </w:p>
          <w:p w14:paraId="6E802131" w14:textId="77777777" w:rsidR="000F52E0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Programming</w:t>
            </w:r>
          </w:p>
          <w:p w14:paraId="448655E7" w14:textId="77777777" w:rsidR="000F52E0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Substance Painter</w:t>
            </w:r>
          </w:p>
          <w:p w14:paraId="709A578E" w14:textId="77777777" w:rsidR="000F52E0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 technologies and SQL server.</w:t>
            </w:r>
          </w:p>
          <w:p w14:paraId="6C1DDE37" w14:textId="77777777" w:rsidR="000F52E0" w:rsidRPr="00FF0972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Unity3D Game Engine</w:t>
            </w:r>
          </w:p>
          <w:p w14:paraId="50E2D918" w14:textId="77777777" w:rsidR="000F52E0" w:rsidRPr="009D38AD" w:rsidRDefault="000F52E0" w:rsidP="000F52E0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Zbrush</w:t>
            </w:r>
            <w:proofErr w:type="spellEnd"/>
          </w:p>
          <w:p w14:paraId="27B6EB50" w14:textId="3F0D3909" w:rsidR="00CA7A99" w:rsidRPr="009D38AD" w:rsidRDefault="00CA7A99" w:rsidP="005735C8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CA7A99" w:rsidRPr="00162614" w14:paraId="19C5EBDD" w14:textId="77777777" w:rsidTr="006A4465">
        <w:trPr>
          <w:trHeight w:val="909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9D38AD" w:rsidRDefault="00CA7A99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>Software Developer</w:t>
            </w:r>
            <w:r w:rsidR="00224A4E" w:rsidRPr="009D38AD">
              <w:rPr>
                <w:rFonts w:cstheme="minorHAnsi"/>
                <w:szCs w:val="28"/>
              </w:rPr>
              <w:t>-</w:t>
            </w:r>
            <w:r w:rsidR="007348CC" w:rsidRPr="009D38AD">
              <w:rPr>
                <w:rFonts w:cstheme="minorHAnsi"/>
                <w:szCs w:val="28"/>
              </w:rPr>
              <w:t xml:space="preserve">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t xml:space="preserve">Larsen &amp; Toubro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br/>
              <w:t>Infotech</w:t>
            </w:r>
          </w:p>
          <w:p w14:paraId="227B6A5B" w14:textId="6F143CFB" w:rsidR="00CA7A99" w:rsidRPr="009D38AD" w:rsidRDefault="00CA7A99" w:rsidP="00CA7A99">
            <w:pPr>
              <w:pStyle w:val="Date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June 2019</w:t>
            </w:r>
            <w:r w:rsidR="00454526">
              <w:rPr>
                <w:rFonts w:cstheme="minorHAnsi"/>
                <w:sz w:val="20"/>
                <w:szCs w:val="20"/>
              </w:rPr>
              <w:t xml:space="preserve"> </w:t>
            </w:r>
            <w:r w:rsidRPr="009D38AD">
              <w:rPr>
                <w:rFonts w:cstheme="minorHAnsi"/>
                <w:sz w:val="20"/>
                <w:szCs w:val="20"/>
              </w:rPr>
              <w:t>- Present</w:t>
            </w:r>
          </w:p>
          <w:p w14:paraId="73ABE7E4" w14:textId="43C97BA1" w:rsidR="00CA7A99" w:rsidRPr="009D38AD" w:rsidRDefault="00CA7A99" w:rsidP="00224A4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Working as a .Net web application developer</w:t>
            </w:r>
            <w:r w:rsidR="00A820E6">
              <w:rPr>
                <w:rFonts w:cstheme="minorHAnsi"/>
                <w:sz w:val="20"/>
                <w:szCs w:val="20"/>
              </w:rPr>
              <w:t xml:space="preserve"> focusing on API development for Mobile Applications.</w:t>
            </w:r>
            <w:r w:rsidRPr="009D38AD">
              <w:rPr>
                <w:rFonts w:cstheme="minorHAnsi"/>
                <w:sz w:val="20"/>
                <w:szCs w:val="20"/>
              </w:rPr>
              <w:t xml:space="preserve"> Employing cloud computing technologies using Microsoft Azure.</w:t>
            </w:r>
          </w:p>
          <w:p w14:paraId="24EC16EE" w14:textId="77777777" w:rsidR="00CA7A99" w:rsidRPr="009D38AD" w:rsidRDefault="00CA7A99" w:rsidP="00CA7A99">
            <w:pPr>
              <w:ind w:left="-113"/>
              <w:rPr>
                <w:rFonts w:cstheme="minorHAnsi"/>
              </w:rPr>
            </w:pPr>
          </w:p>
        </w:tc>
        <w:tc>
          <w:tcPr>
            <w:tcW w:w="604" w:type="dxa"/>
          </w:tcPr>
          <w:p w14:paraId="1038811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2D101D82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B0654A9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42591F93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6860CE8" w14:textId="72F82001" w:rsidR="007348CC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33F0B868" w14:textId="34DF32F1" w:rsidR="005A5F6C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71B21420" w14:textId="77777777" w:rsidR="005A5F6C" w:rsidRPr="009D38AD" w:rsidRDefault="005A5F6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62BD97B6" w14:textId="2298990B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  <w:r w:rsidRPr="009D38AD">
              <w:rPr>
                <w:rFonts w:cstheme="minorHAnsi"/>
              </w:rPr>
              <w:t xml:space="preserve">                </w:t>
            </w:r>
          </w:p>
        </w:tc>
        <w:tc>
          <w:tcPr>
            <w:tcW w:w="3874" w:type="dxa"/>
            <w:gridSpan w:val="2"/>
            <w:vMerge/>
            <w:vAlign w:val="center"/>
          </w:tcPr>
          <w:p w14:paraId="1E721615" w14:textId="77777777" w:rsidR="00CA7A99" w:rsidRPr="009D38AD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  <w:rFonts w:cstheme="minorHAnsi"/>
              </w:rPr>
            </w:pPr>
          </w:p>
        </w:tc>
      </w:tr>
      <w:tr w:rsidR="00CA7A99" w:rsidRPr="00B87E22" w14:paraId="697F31F4" w14:textId="77777777" w:rsidTr="006A4465">
        <w:trPr>
          <w:trHeight w:val="72"/>
        </w:trPr>
        <w:tc>
          <w:tcPr>
            <w:tcW w:w="60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3C003C77" w14:textId="77777777" w:rsidR="00CA7A99" w:rsidRPr="009D38AD" w:rsidRDefault="00CA7A99" w:rsidP="00CA7A99">
            <w:pPr>
              <w:rPr>
                <w:rFonts w:cstheme="minorHAnsi"/>
              </w:rPr>
            </w:pPr>
          </w:p>
          <w:p w14:paraId="0CD5D3CE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4F9E7F9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0C45F7A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784EF3C9" w14:textId="0E91D931" w:rsidR="007348CC" w:rsidRPr="009D38AD" w:rsidRDefault="007348CC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07EB4F4C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43BF8934" w14:textId="77777777" w:rsidR="00CA7A99" w:rsidRPr="009D38AD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rFonts w:asciiTheme="minorHAnsi" w:hAnsiTheme="minorHAnsi" w:cstheme="minorHAnsi"/>
                <w:sz w:val="36"/>
                <w:szCs w:val="32"/>
              </w:rPr>
            </w:pPr>
          </w:p>
          <w:p w14:paraId="694DD206" w14:textId="5701C60B" w:rsidR="007348CC" w:rsidRPr="009D38AD" w:rsidRDefault="007348CC" w:rsidP="007348CC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EdUCATION</w:t>
            </w:r>
          </w:p>
        </w:tc>
      </w:tr>
      <w:tr w:rsidR="00CA7A99" w:rsidRPr="00162614" w14:paraId="72F09450" w14:textId="77777777" w:rsidTr="006A4465">
        <w:trPr>
          <w:trHeight w:val="1421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D38AD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Cs/>
                <w:iCs/>
                <w:color w:val="00798B" w:themeColor="accent1"/>
                <w:szCs w:val="28"/>
              </w:rPr>
            </w:pPr>
            <w:r w:rsidRPr="009D38AD">
              <w:rPr>
                <w:rFonts w:cstheme="minorHAnsi"/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13BEC1D8" w:rsidR="00CA7A99" w:rsidRPr="009D38AD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Part of training project at LTI. Developed 2 games using C# and JavaScript in Web applications</w:t>
            </w:r>
            <w:r w:rsidR="003C4C29">
              <w:rPr>
                <w:rFonts w:cstheme="minorHAnsi"/>
                <w:color w:val="auto"/>
                <w:sz w:val="20"/>
                <w:szCs w:val="20"/>
              </w:rPr>
              <w:t xml:space="preserve"> created using .Net Framework 4.7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774F2290" w14:textId="77777777" w:rsidR="00C65ED2" w:rsidRPr="00FF0972" w:rsidRDefault="00C65ED2" w:rsidP="00C65ED2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2D Mobile Multiplayer </w:t>
            </w:r>
            <w:proofErr w:type="gramStart"/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Game(</w:t>
            </w:r>
            <w:proofErr w:type="gramEnd"/>
            <w:r>
              <w:rPr>
                <w:rFonts w:cstheme="minorHAnsi"/>
                <w:b/>
                <w:bCs/>
                <w:color w:val="auto"/>
                <w:sz w:val="22"/>
                <w:szCs w:val="22"/>
              </w:rPr>
              <w:t>March – April 2020)</w:t>
            </w:r>
          </w:p>
          <w:p w14:paraId="4A9C62A9" w14:textId="37A8338A" w:rsidR="00C65ED2" w:rsidRPr="00C65ED2" w:rsidRDefault="00C65ED2" w:rsidP="00C65ED2">
            <w:pPr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A Mobile multiplayer app developed for Android using Unity game engine. It involved PVP ninja fighting with swords and bows.</w:t>
            </w:r>
          </w:p>
          <w:p w14:paraId="7C9674FE" w14:textId="43DE84E0" w:rsidR="000F52E0" w:rsidRPr="000F52E0" w:rsidRDefault="000F52E0" w:rsidP="00C65ED2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0F52E0">
              <w:rPr>
                <w:rFonts w:cstheme="minorHAnsi"/>
                <w:b/>
                <w:bCs/>
                <w:color w:val="auto"/>
                <w:sz w:val="22"/>
                <w:szCs w:val="22"/>
              </w:rPr>
              <w:t>3D Game Character Modelling (September 2020)</w:t>
            </w:r>
          </w:p>
          <w:p w14:paraId="4E4E5F0B" w14:textId="331321BF" w:rsidR="003C4C29" w:rsidRPr="003C4C29" w:rsidRDefault="000F52E0" w:rsidP="000F52E0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 xml:space="preserve">AAA Male Character Modelling Pipeline. The base mesh was sculpted in </w:t>
            </w:r>
            <w:proofErr w:type="spellStart"/>
            <w:r>
              <w:rPr>
                <w:rFonts w:cstheme="minorHAnsi"/>
                <w:color w:val="auto"/>
                <w:sz w:val="20"/>
                <w:szCs w:val="20"/>
              </w:rPr>
              <w:t>Zbrush</w:t>
            </w:r>
            <w:proofErr w:type="spellEnd"/>
            <w:r>
              <w:rPr>
                <w:rFonts w:cstheme="minorHAnsi"/>
                <w:color w:val="auto"/>
                <w:sz w:val="20"/>
                <w:szCs w:val="20"/>
              </w:rPr>
              <w:t>. Maya was used for Modelling of props and retopology of the character. Marvelous designer was used for clothing and Substance painter for texturing of the character.</w:t>
            </w:r>
          </w:p>
        </w:tc>
        <w:tc>
          <w:tcPr>
            <w:tcW w:w="604" w:type="dxa"/>
          </w:tcPr>
          <w:p w14:paraId="2FA10516" w14:textId="77777777" w:rsidR="00CA7A99" w:rsidRPr="009D38AD" w:rsidRDefault="00CA7A99" w:rsidP="00CA7A99">
            <w:pPr>
              <w:spacing w:before="40"/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4F4CD989" w14:textId="77777777" w:rsidR="00CA7A99" w:rsidRPr="009D38AD" w:rsidRDefault="00CA7A99" w:rsidP="00CA7A99">
            <w:pPr>
              <w:spacing w:before="4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0621CECF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Bachelor’s in 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Electrical and Electronics Engineering-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Easwari Engineering</w:t>
            </w:r>
            <w:r w:rsidR="00224A4E" w:rsidRPr="009D38AD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 </w:t>
            </w:r>
            <w:r w:rsidR="00224A4E" w:rsidRPr="003C4C29">
              <w:rPr>
                <w:rFonts w:cstheme="minorHAnsi"/>
                <w:b w:val="0"/>
                <w:bCs/>
                <w:i/>
                <w:iCs/>
                <w:sz w:val="22"/>
                <w:szCs w:val="22"/>
              </w:rPr>
              <w:t>College</w:t>
            </w:r>
          </w:p>
          <w:p w14:paraId="151D4945" w14:textId="5EE7B6B1" w:rsidR="00224A4E" w:rsidRPr="009D38AD" w:rsidRDefault="00224A4E" w:rsidP="00224A4E">
            <w:pPr>
              <w:jc w:val="both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First Class</w:t>
            </w:r>
          </w:p>
          <w:p w14:paraId="4FDCDFDD" w14:textId="77777777" w:rsidR="00CA7A99" w:rsidRPr="009D38AD" w:rsidRDefault="00CA7A99" w:rsidP="00CA7A99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2015-2019</w:t>
            </w:r>
          </w:p>
          <w:p w14:paraId="6784F67A" w14:textId="5A474941" w:rsidR="00CA7A99" w:rsidRPr="009D38AD" w:rsidRDefault="00CA7A99" w:rsidP="00224A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7A99" w:rsidRPr="00162614" w14:paraId="41755970" w14:textId="77777777" w:rsidTr="006A4465">
        <w:trPr>
          <w:trHeight w:val="1421"/>
        </w:trPr>
        <w:tc>
          <w:tcPr>
            <w:tcW w:w="6059" w:type="dxa"/>
            <w:vMerge/>
            <w:vAlign w:val="center"/>
          </w:tcPr>
          <w:p w14:paraId="1276B3C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6EDBB6B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7DFDEAD0" w14:textId="77777777" w:rsidR="00CA7A99" w:rsidRPr="009D38AD" w:rsidRDefault="00CA7A99" w:rsidP="00CA7A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HSLC Tamil Nadu State </w:t>
            </w:r>
            <w:r w:rsidRPr="009D38AD">
              <w:rPr>
                <w:rFonts w:cstheme="minorHAnsi"/>
                <w:sz w:val="20"/>
                <w:szCs w:val="20"/>
              </w:rPr>
              <w:br/>
              <w:t>Board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GRT Mahalakshmi Vidyalaya</w:t>
            </w:r>
          </w:p>
          <w:p w14:paraId="6866A049" w14:textId="214CAA9C" w:rsidR="00224A4E" w:rsidRPr="009D38AD" w:rsidRDefault="00224A4E" w:rsidP="00224A4E">
            <w:pPr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95% - 1140/1200 </w:t>
            </w:r>
          </w:p>
          <w:p w14:paraId="6BBB72A1" w14:textId="77777777" w:rsidR="00224A4E" w:rsidRPr="009D38AD" w:rsidRDefault="00CA7A99" w:rsidP="00224A4E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</w:t>
            </w:r>
            <w:r w:rsidR="00224A4E" w:rsidRPr="009D38AD">
              <w:rPr>
                <w:rFonts w:cstheme="minorHAnsi"/>
                <w:sz w:val="20"/>
                <w:szCs w:val="20"/>
              </w:rPr>
              <w:t>3-2015</w:t>
            </w:r>
          </w:p>
          <w:p w14:paraId="46BC50D2" w14:textId="6A6CDB53" w:rsidR="00224A4E" w:rsidRPr="009D38AD" w:rsidRDefault="00224A4E" w:rsidP="00224A4E">
            <w:p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027C" w14:textId="77777777" w:rsidR="00A22457" w:rsidRDefault="00A22457" w:rsidP="00BA3E51">
      <w:pPr>
        <w:spacing w:line="240" w:lineRule="auto"/>
      </w:pPr>
      <w:r>
        <w:separator/>
      </w:r>
    </w:p>
  </w:endnote>
  <w:endnote w:type="continuationSeparator" w:id="0">
    <w:p w14:paraId="3EDF3198" w14:textId="77777777" w:rsidR="00A22457" w:rsidRDefault="00A2245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2B54E" w14:textId="77777777" w:rsidR="00A22457" w:rsidRDefault="00A22457" w:rsidP="00BA3E51">
      <w:pPr>
        <w:spacing w:line="240" w:lineRule="auto"/>
      </w:pPr>
      <w:r>
        <w:separator/>
      </w:r>
    </w:p>
  </w:footnote>
  <w:footnote w:type="continuationSeparator" w:id="0">
    <w:p w14:paraId="72D2B630" w14:textId="77777777" w:rsidR="00A22457" w:rsidRDefault="00A22457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23202"/>
    <w:multiLevelType w:val="hybridMultilevel"/>
    <w:tmpl w:val="652005A8"/>
    <w:lvl w:ilvl="0" w:tplc="43FC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04F9F"/>
    <w:multiLevelType w:val="hybridMultilevel"/>
    <w:tmpl w:val="8A86DFF6"/>
    <w:lvl w:ilvl="0" w:tplc="7FD818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83077"/>
    <w:multiLevelType w:val="hybridMultilevel"/>
    <w:tmpl w:val="8A86DFF6"/>
    <w:lvl w:ilvl="0" w:tplc="7FD818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94A98"/>
    <w:multiLevelType w:val="multilevel"/>
    <w:tmpl w:val="0DFA88B4"/>
    <w:numStyleLink w:val="BullettedList"/>
  </w:abstractNum>
  <w:num w:numId="1">
    <w:abstractNumId w:val="12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6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13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wUAXKnTdSwAAAA="/>
  </w:docVars>
  <w:rsids>
    <w:rsidRoot w:val="00B83DA7"/>
    <w:rsid w:val="00021A3A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0F52E0"/>
    <w:rsid w:val="00140582"/>
    <w:rsid w:val="00150A80"/>
    <w:rsid w:val="00161EFE"/>
    <w:rsid w:val="00162614"/>
    <w:rsid w:val="0017616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17CA"/>
    <w:rsid w:val="002A4A92"/>
    <w:rsid w:val="002D5478"/>
    <w:rsid w:val="00360546"/>
    <w:rsid w:val="00364B5C"/>
    <w:rsid w:val="00373FC8"/>
    <w:rsid w:val="00392E49"/>
    <w:rsid w:val="003B3A48"/>
    <w:rsid w:val="003C4C29"/>
    <w:rsid w:val="003C5242"/>
    <w:rsid w:val="003E1F72"/>
    <w:rsid w:val="003E7783"/>
    <w:rsid w:val="00421B51"/>
    <w:rsid w:val="00442A0E"/>
    <w:rsid w:val="00443C70"/>
    <w:rsid w:val="00454526"/>
    <w:rsid w:val="004B419A"/>
    <w:rsid w:val="004E6AB2"/>
    <w:rsid w:val="00535F87"/>
    <w:rsid w:val="00564622"/>
    <w:rsid w:val="005735C8"/>
    <w:rsid w:val="00593DA1"/>
    <w:rsid w:val="005A5F6C"/>
    <w:rsid w:val="005B3227"/>
    <w:rsid w:val="005E0657"/>
    <w:rsid w:val="00627BEE"/>
    <w:rsid w:val="006755BF"/>
    <w:rsid w:val="006A4465"/>
    <w:rsid w:val="006C0673"/>
    <w:rsid w:val="006C75D7"/>
    <w:rsid w:val="00706B04"/>
    <w:rsid w:val="007348CC"/>
    <w:rsid w:val="00747832"/>
    <w:rsid w:val="007D0B96"/>
    <w:rsid w:val="007E5AAA"/>
    <w:rsid w:val="007E6083"/>
    <w:rsid w:val="007F586B"/>
    <w:rsid w:val="0081316C"/>
    <w:rsid w:val="00855181"/>
    <w:rsid w:val="008643BF"/>
    <w:rsid w:val="00893796"/>
    <w:rsid w:val="008A5597"/>
    <w:rsid w:val="008A65BA"/>
    <w:rsid w:val="008B1112"/>
    <w:rsid w:val="008D4A99"/>
    <w:rsid w:val="008E6DF6"/>
    <w:rsid w:val="009002CC"/>
    <w:rsid w:val="00914419"/>
    <w:rsid w:val="00935402"/>
    <w:rsid w:val="00962E61"/>
    <w:rsid w:val="00974F2C"/>
    <w:rsid w:val="00976E5A"/>
    <w:rsid w:val="00986331"/>
    <w:rsid w:val="009C7105"/>
    <w:rsid w:val="009D38AD"/>
    <w:rsid w:val="009E3575"/>
    <w:rsid w:val="009E6B95"/>
    <w:rsid w:val="009F096F"/>
    <w:rsid w:val="00A22457"/>
    <w:rsid w:val="00A3712C"/>
    <w:rsid w:val="00A820E6"/>
    <w:rsid w:val="00AB7FE5"/>
    <w:rsid w:val="00AC1E5A"/>
    <w:rsid w:val="00AD3441"/>
    <w:rsid w:val="00B52B35"/>
    <w:rsid w:val="00B83DA7"/>
    <w:rsid w:val="00B87E22"/>
    <w:rsid w:val="00BA2710"/>
    <w:rsid w:val="00BA2D2C"/>
    <w:rsid w:val="00BA3E51"/>
    <w:rsid w:val="00BB3142"/>
    <w:rsid w:val="00BE5A34"/>
    <w:rsid w:val="00C155FC"/>
    <w:rsid w:val="00C45D7E"/>
    <w:rsid w:val="00C65ED2"/>
    <w:rsid w:val="00CA7A99"/>
    <w:rsid w:val="00CB1D3C"/>
    <w:rsid w:val="00D17783"/>
    <w:rsid w:val="00D56264"/>
    <w:rsid w:val="00D666BB"/>
    <w:rsid w:val="00D8505D"/>
    <w:rsid w:val="00DE6C8E"/>
    <w:rsid w:val="00DF6F0F"/>
    <w:rsid w:val="00E04462"/>
    <w:rsid w:val="00E20245"/>
    <w:rsid w:val="00E26869"/>
    <w:rsid w:val="00E270D1"/>
    <w:rsid w:val="00E35010"/>
    <w:rsid w:val="00E35B79"/>
    <w:rsid w:val="00E4379F"/>
    <w:rsid w:val="00E80C1C"/>
    <w:rsid w:val="00E84964"/>
    <w:rsid w:val="00EA0042"/>
    <w:rsid w:val="00ED0A8F"/>
    <w:rsid w:val="00EF639B"/>
    <w:rsid w:val="00F1613F"/>
    <w:rsid w:val="00F50BC6"/>
    <w:rsid w:val="00F908C3"/>
    <w:rsid w:val="00FE2094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vigneshmohan1698.github.io/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742B4D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742B4D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2D5098"/>
    <w:rsid w:val="00447963"/>
    <w:rsid w:val="004B20BC"/>
    <w:rsid w:val="00742B4D"/>
    <w:rsid w:val="007A462F"/>
    <w:rsid w:val="007E71D4"/>
    <w:rsid w:val="00847498"/>
    <w:rsid w:val="008F7724"/>
    <w:rsid w:val="009C0227"/>
    <w:rsid w:val="00D87BB2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337B47C537EB4DA2950940FBFE8AC210">
    <w:name w:val="337B47C537EB4DA2950940FBFE8AC210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2019-11-23T11:24:00Z</dcterms:created>
  <dcterms:modified xsi:type="dcterms:W3CDTF">2020-10-24T09:48:00Z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